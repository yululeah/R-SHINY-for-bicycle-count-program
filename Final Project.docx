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A4B42" w14:textId="197AC97D" w:rsidR="00816216" w:rsidRPr="008F1344" w:rsidRDefault="00C17132" w:rsidP="00141A4C">
      <w:pPr>
        <w:pStyle w:val="a5"/>
        <w:rPr>
          <w:sz w:val="48"/>
        </w:rPr>
      </w:pPr>
      <w:r>
        <w:rPr>
          <w:sz w:val="48"/>
        </w:rPr>
        <w:t>CEE 412/CET 52</w:t>
      </w:r>
      <w:r w:rsidR="00560EBC">
        <w:rPr>
          <w:sz w:val="48"/>
        </w:rPr>
        <w:t>2</w:t>
      </w:r>
      <w:r w:rsidR="008F1344" w:rsidRPr="008F1344">
        <w:rPr>
          <w:sz w:val="48"/>
        </w:rPr>
        <w:t xml:space="preserve"> Transportation Data Management</w:t>
      </w:r>
      <w:r>
        <w:rPr>
          <w:sz w:val="48"/>
        </w:rPr>
        <w:t xml:space="preserve"> and Visualization</w:t>
      </w:r>
    </w:p>
    <w:p w14:paraId="7B85ED14" w14:textId="6F4CBFC8" w:rsidR="00141A4C" w:rsidRDefault="00560EBC" w:rsidP="008F1344">
      <w:pPr>
        <w:pStyle w:val="3"/>
      </w:pPr>
      <w:r>
        <w:t>Final Project</w:t>
      </w:r>
      <w:r w:rsidR="00141A4C">
        <w:t>| </w:t>
      </w:r>
      <w:r w:rsidR="00C17132">
        <w:t>Winter 2020</w:t>
      </w:r>
      <w:r w:rsidR="005F36D4">
        <w:t xml:space="preserve"> UW</w:t>
      </w:r>
    </w:p>
    <w:p w14:paraId="5BE50AC1" w14:textId="77777777" w:rsidR="00121345" w:rsidRDefault="00F14DBD" w:rsidP="00F14DBD">
      <w:pPr>
        <w:pStyle w:val="1"/>
      </w:pPr>
      <w:r>
        <w:t>Objectives</w:t>
      </w:r>
    </w:p>
    <w:p w14:paraId="7CDA7CEE" w14:textId="77777777" w:rsidR="00B258CE" w:rsidRDefault="00B258CE" w:rsidP="00B258CE">
      <w:pPr>
        <w:pStyle w:val="Questions"/>
      </w:pPr>
      <w:r>
        <w:t>Apply your data management skills to collect and share data.</w:t>
      </w:r>
    </w:p>
    <w:p w14:paraId="64F7A919" w14:textId="77777777" w:rsidR="00B258CE" w:rsidRDefault="00560EBC" w:rsidP="00B258CE">
      <w:pPr>
        <w:pStyle w:val="Questions"/>
      </w:pPr>
      <w:r>
        <w:t>Learn how to design a Shiny</w:t>
      </w:r>
      <w:r w:rsidR="00B258CE">
        <w:t xml:space="preserve"> application in </w:t>
      </w:r>
      <w:r>
        <w:t>R</w:t>
      </w:r>
      <w:r w:rsidR="00B258CE">
        <w:t>.</w:t>
      </w:r>
    </w:p>
    <w:p w14:paraId="0C1F20FE" w14:textId="77777777" w:rsidR="00F14DBD" w:rsidRPr="00F14DBD" w:rsidRDefault="00B258CE" w:rsidP="00636A2B">
      <w:pPr>
        <w:pStyle w:val="Questions"/>
      </w:pPr>
      <w:r>
        <w:t>Learn basic tools and techniques for connecting your database to an interface</w:t>
      </w:r>
      <w:r w:rsidR="00F14DBD" w:rsidRPr="00F14DBD">
        <w:t>.</w:t>
      </w:r>
      <w:r w:rsidR="00560EBC">
        <w:t xml:space="preserve"> In other words, learn how to create a basic data pipeline. </w:t>
      </w:r>
      <w:r w:rsidR="00F14DBD" w:rsidRPr="00F14DBD">
        <w:t xml:space="preserve"> </w:t>
      </w:r>
    </w:p>
    <w:p w14:paraId="21415BE2" w14:textId="77777777" w:rsidR="00F14DBD" w:rsidRDefault="00524498" w:rsidP="00F14DBD">
      <w:pPr>
        <w:pStyle w:val="1"/>
      </w:pPr>
      <w:r>
        <w:t xml:space="preserve">Project </w:t>
      </w:r>
      <w:r w:rsidR="008B7EB6">
        <w:t>Description</w:t>
      </w:r>
    </w:p>
    <w:p w14:paraId="636EBC00" w14:textId="77777777" w:rsidR="005F5719" w:rsidRDefault="005F5719" w:rsidP="005F5719">
      <w:r>
        <w:t>You are working with the city of Portland to organize their annual bicycle count program. Counts will be made by volunteers at various locations throughout the city, who will turn in their count results in paper form. Your job is to design a database and data entry interface which will be used by program staff to record, view, and summarize the count results.</w:t>
      </w:r>
    </w:p>
    <w:p w14:paraId="2A2F301B" w14:textId="77777777" w:rsidR="005F5719" w:rsidRDefault="005F5719" w:rsidP="005F5719">
      <w:r>
        <w:t>Your team is requ</w:t>
      </w:r>
      <w:r w:rsidR="00560EBC">
        <w:t>ired to develop a Shiny</w:t>
      </w:r>
      <w:r>
        <w:t xml:space="preserve"> application for data collection and presentation in </w:t>
      </w:r>
      <w:r w:rsidR="00560EBC">
        <w:t>R</w:t>
      </w:r>
      <w:r>
        <w:t>. The interface that you design will include views and controls that can be used to enter and view data, as well as summarize/visualize the data that has been collected.</w:t>
      </w:r>
    </w:p>
    <w:p w14:paraId="6F55490F" w14:textId="77777777" w:rsidR="005F5719" w:rsidRDefault="0018486A" w:rsidP="005F5719">
      <w:r>
        <w:t xml:space="preserve">The </w:t>
      </w:r>
      <w:r w:rsidR="00C529BF">
        <w:t>collected</w:t>
      </w:r>
      <w:r>
        <w:t xml:space="preserve"> bicycle count data is provided in the Excel file, </w:t>
      </w:r>
      <w:r w:rsidRPr="00D17965">
        <w:rPr>
          <w:i/>
        </w:rPr>
        <w:t>P2_Data.xlsx</w:t>
      </w:r>
      <w:r>
        <w:t xml:space="preserve">, on Canvas. You will find two spreadsheets describing the count results and locations. </w:t>
      </w:r>
      <w:r w:rsidR="00D17965">
        <w:t>Most of the attributes in the tables are self-explanatory, and here are some general descriptions of the data:</w:t>
      </w:r>
    </w:p>
    <w:p w14:paraId="35E0A8B4" w14:textId="77D0FF77" w:rsidR="0043680E" w:rsidRDefault="00C92305" w:rsidP="00422A76">
      <w:pPr>
        <w:numPr>
          <w:ilvl w:val="0"/>
          <w:numId w:val="9"/>
        </w:numPr>
        <w:ind w:left="360"/>
      </w:pPr>
      <w:r>
        <w:t>Two-hour</w:t>
      </w:r>
      <w:r w:rsidR="005F5719">
        <w:t xml:space="preserve"> counts </w:t>
      </w:r>
      <w:r w:rsidR="00D17965">
        <w:t>are</w:t>
      </w:r>
      <w:r w:rsidR="005F5719">
        <w:t xml:space="preserve"> made by volunteers at </w:t>
      </w:r>
      <w:r w:rsidR="00D17965">
        <w:t>either morning and evening peak hours</w:t>
      </w:r>
      <w:r w:rsidR="005F5719">
        <w:t xml:space="preserve"> </w:t>
      </w:r>
      <w:r w:rsidR="00D17965">
        <w:t>(</w:t>
      </w:r>
      <w:r w:rsidR="005F5719">
        <w:t xml:space="preserve">7:00AM – 9:00AM </w:t>
      </w:r>
      <w:r w:rsidR="00D17965">
        <w:t>or</w:t>
      </w:r>
      <w:r w:rsidR="005F5719">
        <w:t xml:space="preserve"> 4:00PM – 6:00PM</w:t>
      </w:r>
      <w:r w:rsidR="00D17965">
        <w:t xml:space="preserve">). </w:t>
      </w:r>
    </w:p>
    <w:p w14:paraId="06B4DCBB" w14:textId="77777777" w:rsidR="0043680E" w:rsidRDefault="0043680E" w:rsidP="00422A76">
      <w:pPr>
        <w:numPr>
          <w:ilvl w:val="0"/>
          <w:numId w:val="9"/>
        </w:numPr>
        <w:ind w:left="360"/>
      </w:pPr>
      <w:r>
        <w:t xml:space="preserve">A total of </w:t>
      </w:r>
      <w:r w:rsidRPr="0043680E">
        <w:t>16 distinct count fields</w:t>
      </w:r>
      <w:r>
        <w:t xml:space="preserve"> are provided</w:t>
      </w:r>
      <w:r w:rsidRPr="0043680E">
        <w:t>, one for each unique combination of travel direction and turning movement (e.g. northbound left turn, eastbound through, etc.), and one for each combination of helmet use and gender (e.g. male no helmet, female helmet, etc.)</w:t>
      </w:r>
    </w:p>
    <w:p w14:paraId="6384B584" w14:textId="77777777" w:rsidR="00D17965" w:rsidRDefault="00D17965" w:rsidP="00422A76">
      <w:pPr>
        <w:numPr>
          <w:ilvl w:val="0"/>
          <w:numId w:val="9"/>
        </w:numPr>
        <w:ind w:left="360"/>
      </w:pPr>
      <w:r>
        <w:t xml:space="preserve">The Weather field in the Counts table contains two pieces of information: average temperature and </w:t>
      </w:r>
      <w:r w:rsidR="00C57AFD">
        <w:t xml:space="preserve">weather description of the typical day. It is assumed that all locations </w:t>
      </w:r>
      <w:r w:rsidR="0043680E">
        <w:t>share</w:t>
      </w:r>
      <w:r w:rsidR="00C57AFD">
        <w:t xml:space="preserve"> the same weather condition</w:t>
      </w:r>
      <w:r w:rsidR="0043680E">
        <w:t xml:space="preserve"> at a given time</w:t>
      </w:r>
      <w:r w:rsidR="00C57AFD">
        <w:t>.</w:t>
      </w:r>
    </w:p>
    <w:p w14:paraId="75348302" w14:textId="77777777" w:rsidR="00C57AFD" w:rsidRDefault="00C57AFD" w:rsidP="00C13821">
      <w:r>
        <w:t>You may find the following SQL functions useful in extracting one piece of information out from the Weather column</w:t>
      </w:r>
      <w:r w:rsidR="00C13821">
        <w:t>:</w:t>
      </w:r>
    </w:p>
    <w:p w14:paraId="7A92DFCE" w14:textId="77777777" w:rsidR="00C57AFD" w:rsidRPr="00C13821" w:rsidRDefault="00C57AFD" w:rsidP="00422A76">
      <w:pPr>
        <w:numPr>
          <w:ilvl w:val="0"/>
          <w:numId w:val="10"/>
        </w:numPr>
        <w:autoSpaceDE w:val="0"/>
        <w:autoSpaceDN w:val="0"/>
        <w:adjustRightInd w:val="0"/>
        <w:ind w:left="360"/>
        <w:rPr>
          <w:rFonts w:cs="Times New Roman"/>
        </w:rPr>
      </w:pPr>
      <w:r w:rsidRPr="00C13821">
        <w:rPr>
          <w:rFonts w:ascii="Consolas" w:hAnsi="Consolas" w:cs="Consolas"/>
          <w:color w:val="808080"/>
        </w:rPr>
        <w:t>LEFT(</w:t>
      </w:r>
      <w:r w:rsidRPr="00C13821">
        <w:rPr>
          <w:rFonts w:ascii="Consolas" w:hAnsi="Consolas" w:cs="Consolas"/>
          <w:color w:val="008080"/>
        </w:rPr>
        <w:t>attribute</w:t>
      </w:r>
      <w:r w:rsidRPr="00C13821">
        <w:rPr>
          <w:rFonts w:ascii="Consolas" w:hAnsi="Consolas" w:cs="Consolas"/>
          <w:color w:val="808080"/>
        </w:rPr>
        <w:t>,</w:t>
      </w:r>
      <w:r w:rsidRPr="00C13821">
        <w:rPr>
          <w:rFonts w:ascii="Consolas" w:hAnsi="Consolas" w:cs="Consolas"/>
          <w:color w:val="auto"/>
        </w:rPr>
        <w:t xml:space="preserve"> </w:t>
      </w:r>
      <w:r w:rsidRPr="00C13821">
        <w:rPr>
          <w:rFonts w:ascii="Consolas" w:hAnsi="Consolas" w:cs="Consolas"/>
          <w:color w:val="008080"/>
        </w:rPr>
        <w:t>n</w:t>
      </w:r>
      <w:r w:rsidRPr="00C13821">
        <w:rPr>
          <w:rFonts w:ascii="Consolas" w:hAnsi="Consolas" w:cs="Consolas"/>
          <w:color w:val="808080"/>
        </w:rPr>
        <w:t xml:space="preserve">) </w:t>
      </w:r>
      <w:r w:rsidRPr="00C13821">
        <w:rPr>
          <w:rFonts w:cs="Times New Roman"/>
        </w:rPr>
        <w:t>will return the first n characters from each row of an attribute.</w:t>
      </w:r>
    </w:p>
    <w:p w14:paraId="6FA0DA3E" w14:textId="77777777" w:rsidR="00C13821" w:rsidRPr="00C13821" w:rsidRDefault="00C57AFD" w:rsidP="00422A76">
      <w:pPr>
        <w:numPr>
          <w:ilvl w:val="0"/>
          <w:numId w:val="10"/>
        </w:numPr>
        <w:autoSpaceDE w:val="0"/>
        <w:autoSpaceDN w:val="0"/>
        <w:adjustRightInd w:val="0"/>
        <w:ind w:left="360"/>
        <w:rPr>
          <w:rFonts w:cs="Times New Roman"/>
        </w:rPr>
      </w:pPr>
      <w:r w:rsidRPr="00C13821">
        <w:rPr>
          <w:rFonts w:ascii="Consolas" w:hAnsi="Consolas" w:cs="Consolas"/>
          <w:color w:val="FF00FF"/>
        </w:rPr>
        <w:t>SUBSTRING</w:t>
      </w:r>
      <w:r w:rsidRPr="00C13821">
        <w:rPr>
          <w:rFonts w:ascii="Consolas" w:hAnsi="Consolas" w:cs="Consolas"/>
          <w:color w:val="808080"/>
        </w:rPr>
        <w:t>(</w:t>
      </w:r>
      <w:r w:rsidRPr="00C13821">
        <w:rPr>
          <w:rFonts w:ascii="Consolas" w:hAnsi="Consolas" w:cs="Consolas"/>
          <w:color w:val="008080"/>
        </w:rPr>
        <w:t>attribute</w:t>
      </w:r>
      <w:r w:rsidRPr="00C13821">
        <w:rPr>
          <w:rFonts w:ascii="Consolas" w:hAnsi="Consolas" w:cs="Consolas"/>
          <w:color w:val="808080"/>
        </w:rPr>
        <w:t>,</w:t>
      </w:r>
      <w:r w:rsidRPr="00C13821">
        <w:rPr>
          <w:rFonts w:ascii="Consolas" w:hAnsi="Consolas" w:cs="Consolas"/>
          <w:color w:val="auto"/>
        </w:rPr>
        <w:t xml:space="preserve"> </w:t>
      </w:r>
      <w:r w:rsidRPr="00C13821">
        <w:rPr>
          <w:rFonts w:ascii="Consolas" w:hAnsi="Consolas" w:cs="Consolas"/>
          <w:color w:val="008080"/>
        </w:rPr>
        <w:t>a</w:t>
      </w:r>
      <w:r w:rsidRPr="00C13821">
        <w:rPr>
          <w:rFonts w:ascii="Consolas" w:hAnsi="Consolas" w:cs="Consolas"/>
          <w:color w:val="808080"/>
        </w:rPr>
        <w:t>,</w:t>
      </w:r>
      <w:r w:rsidRPr="00C13821">
        <w:rPr>
          <w:rFonts w:ascii="Consolas" w:hAnsi="Consolas" w:cs="Consolas"/>
          <w:color w:val="auto"/>
        </w:rPr>
        <w:t xml:space="preserve"> </w:t>
      </w:r>
      <w:r w:rsidRPr="00C13821">
        <w:rPr>
          <w:rFonts w:ascii="Consolas" w:hAnsi="Consolas" w:cs="Consolas"/>
          <w:color w:val="008080"/>
        </w:rPr>
        <w:t>b</w:t>
      </w:r>
      <w:r w:rsidRPr="00C13821">
        <w:rPr>
          <w:rFonts w:ascii="Consolas" w:hAnsi="Consolas" w:cs="Consolas"/>
          <w:color w:val="808080"/>
        </w:rPr>
        <w:t xml:space="preserve">) </w:t>
      </w:r>
      <w:r w:rsidRPr="00C13821">
        <w:rPr>
          <w:rFonts w:cs="Times New Roman"/>
        </w:rPr>
        <w:t>will return the a substring from each row of an attribute, where a and b are two integers that specify the start</w:t>
      </w:r>
      <w:r w:rsidR="00C13821" w:rsidRPr="00C13821">
        <w:rPr>
          <w:rFonts w:cs="Times New Roman"/>
        </w:rPr>
        <w:t xml:space="preserve"> position and length</w:t>
      </w:r>
      <w:r w:rsidRPr="00C13821">
        <w:rPr>
          <w:rFonts w:cs="Times New Roman"/>
        </w:rPr>
        <w:t xml:space="preserve"> of the substring.</w:t>
      </w:r>
    </w:p>
    <w:p w14:paraId="08E178D5" w14:textId="77777777" w:rsidR="00C13821" w:rsidRPr="00C13821" w:rsidRDefault="00C13821" w:rsidP="00422A76">
      <w:pPr>
        <w:numPr>
          <w:ilvl w:val="0"/>
          <w:numId w:val="10"/>
        </w:numPr>
        <w:autoSpaceDE w:val="0"/>
        <w:autoSpaceDN w:val="0"/>
        <w:adjustRightInd w:val="0"/>
        <w:ind w:left="360"/>
        <w:rPr>
          <w:rFonts w:cs="Times New Roman"/>
        </w:rPr>
      </w:pPr>
      <w:r w:rsidRPr="00C13821">
        <w:rPr>
          <w:rFonts w:cs="Times New Roman"/>
        </w:rPr>
        <w:t xml:space="preserve">E.g., </w:t>
      </w:r>
      <w:r w:rsidRPr="00C13821">
        <w:rPr>
          <w:rFonts w:ascii="Consolas" w:hAnsi="Consolas" w:cs="Consolas"/>
          <w:color w:val="0000FF"/>
        </w:rPr>
        <w:t>SELECT</w:t>
      </w:r>
      <w:r w:rsidRPr="00C13821">
        <w:rPr>
          <w:rFonts w:ascii="Consolas" w:hAnsi="Consolas" w:cs="Consolas"/>
          <w:color w:val="auto"/>
        </w:rPr>
        <w:t xml:space="preserve"> </w:t>
      </w:r>
      <w:r w:rsidRPr="00C13821">
        <w:rPr>
          <w:rFonts w:ascii="Consolas" w:hAnsi="Consolas" w:cs="Consolas"/>
          <w:color w:val="FF00FF"/>
        </w:rPr>
        <w:t>SUBSTRING</w:t>
      </w:r>
      <w:r w:rsidRPr="00C13821">
        <w:rPr>
          <w:rFonts w:ascii="Consolas" w:hAnsi="Consolas" w:cs="Consolas"/>
          <w:color w:val="808080"/>
        </w:rPr>
        <w:t>(</w:t>
      </w:r>
      <w:r w:rsidRPr="00C13821">
        <w:rPr>
          <w:rFonts w:ascii="Consolas" w:hAnsi="Consolas" w:cs="Consolas"/>
          <w:color w:val="FF0000"/>
        </w:rPr>
        <w:t>'abcdef'</w:t>
      </w:r>
      <w:r w:rsidRPr="00C13821">
        <w:rPr>
          <w:rFonts w:ascii="Consolas" w:hAnsi="Consolas" w:cs="Consolas"/>
          <w:color w:val="808080"/>
        </w:rPr>
        <w:t>,</w:t>
      </w:r>
      <w:r w:rsidRPr="00C13821">
        <w:rPr>
          <w:rFonts w:ascii="Consolas" w:hAnsi="Consolas" w:cs="Consolas"/>
          <w:color w:val="auto"/>
        </w:rPr>
        <w:t xml:space="preserve"> 2</w:t>
      </w:r>
      <w:r w:rsidRPr="00C13821">
        <w:rPr>
          <w:rFonts w:ascii="Consolas" w:hAnsi="Consolas" w:cs="Consolas"/>
          <w:color w:val="808080"/>
        </w:rPr>
        <w:t>,</w:t>
      </w:r>
      <w:r w:rsidRPr="00C13821">
        <w:rPr>
          <w:rFonts w:ascii="Consolas" w:hAnsi="Consolas" w:cs="Consolas"/>
          <w:color w:val="auto"/>
        </w:rPr>
        <w:t xml:space="preserve"> 2</w:t>
      </w:r>
      <w:r w:rsidRPr="00C13821">
        <w:rPr>
          <w:rFonts w:ascii="Consolas" w:hAnsi="Consolas" w:cs="Consolas"/>
          <w:color w:val="808080"/>
        </w:rPr>
        <w:t xml:space="preserve">) </w:t>
      </w:r>
      <w:r w:rsidRPr="00C13821">
        <w:rPr>
          <w:rFonts w:cs="Times New Roman"/>
        </w:rPr>
        <w:t>will return</w:t>
      </w:r>
      <w:r w:rsidRPr="00C13821">
        <w:rPr>
          <w:rFonts w:ascii="Consolas" w:hAnsi="Consolas" w:cs="Consolas"/>
        </w:rPr>
        <w:t xml:space="preserve"> </w:t>
      </w:r>
      <w:r w:rsidRPr="00C13821">
        <w:rPr>
          <w:rFonts w:ascii="Consolas" w:hAnsi="Consolas" w:cs="Consolas"/>
          <w:color w:val="FF0000"/>
        </w:rPr>
        <w:t>'bc'</w:t>
      </w:r>
    </w:p>
    <w:p w14:paraId="4CE5440B" w14:textId="77777777" w:rsidR="00C13821" w:rsidRPr="00C13821" w:rsidRDefault="00C13821" w:rsidP="00422A76">
      <w:pPr>
        <w:numPr>
          <w:ilvl w:val="0"/>
          <w:numId w:val="10"/>
        </w:numPr>
        <w:autoSpaceDE w:val="0"/>
        <w:autoSpaceDN w:val="0"/>
        <w:adjustRightInd w:val="0"/>
        <w:ind w:left="360"/>
        <w:rPr>
          <w:rFonts w:cs="Times New Roman"/>
        </w:rPr>
      </w:pPr>
      <w:r w:rsidRPr="00C13821">
        <w:rPr>
          <w:rFonts w:ascii="Consolas" w:hAnsi="Consolas" w:cs="Consolas"/>
          <w:color w:val="FF00FF"/>
        </w:rPr>
        <w:t>LEN</w:t>
      </w:r>
      <w:r w:rsidRPr="00C13821">
        <w:rPr>
          <w:rFonts w:ascii="Consolas" w:hAnsi="Consolas" w:cs="Consolas"/>
          <w:color w:val="808080"/>
        </w:rPr>
        <w:t>(</w:t>
      </w:r>
      <w:r w:rsidRPr="00C13821">
        <w:rPr>
          <w:rFonts w:ascii="Consolas" w:hAnsi="Consolas" w:cs="Consolas"/>
          <w:color w:val="008080"/>
        </w:rPr>
        <w:t>attribute</w:t>
      </w:r>
      <w:r w:rsidRPr="00C13821">
        <w:rPr>
          <w:rFonts w:ascii="Consolas" w:hAnsi="Consolas" w:cs="Consolas"/>
          <w:color w:val="808080"/>
        </w:rPr>
        <w:t xml:space="preserve">) </w:t>
      </w:r>
      <w:r w:rsidRPr="00C13821">
        <w:rPr>
          <w:rFonts w:cs="Times New Roman"/>
        </w:rPr>
        <w:t>gives the length of each row of an attribute.</w:t>
      </w:r>
    </w:p>
    <w:p w14:paraId="12702A79" w14:textId="77777777" w:rsidR="00C13821" w:rsidRDefault="00C13821" w:rsidP="00422A76">
      <w:pPr>
        <w:numPr>
          <w:ilvl w:val="0"/>
          <w:numId w:val="10"/>
        </w:numPr>
        <w:autoSpaceDE w:val="0"/>
        <w:autoSpaceDN w:val="0"/>
        <w:adjustRightInd w:val="0"/>
        <w:ind w:left="360"/>
        <w:rPr>
          <w:rFonts w:cs="Times New Roman"/>
        </w:rPr>
      </w:pPr>
      <w:r w:rsidRPr="00C13821">
        <w:rPr>
          <w:rFonts w:cs="Times New Roman"/>
        </w:rPr>
        <w:t>If combine the two functions above,</w:t>
      </w:r>
      <w:r>
        <w:rPr>
          <w:rFonts w:cs="Times New Roman"/>
        </w:rPr>
        <w:t xml:space="preserve"> </w:t>
      </w:r>
      <w:r w:rsidRPr="00C13821">
        <w:rPr>
          <w:rFonts w:ascii="Consolas" w:hAnsi="Consolas" w:cs="Consolas"/>
          <w:color w:val="FF00FF"/>
        </w:rPr>
        <w:t>SUBSTRING</w:t>
      </w:r>
      <w:r w:rsidRPr="00C13821">
        <w:rPr>
          <w:rFonts w:ascii="Consolas" w:hAnsi="Consolas" w:cs="Consolas"/>
          <w:color w:val="808080"/>
        </w:rPr>
        <w:t>(</w:t>
      </w:r>
      <w:r w:rsidRPr="00C13821">
        <w:rPr>
          <w:rFonts w:ascii="Consolas" w:hAnsi="Consolas" w:cs="Consolas"/>
          <w:color w:val="008080"/>
        </w:rPr>
        <w:t>attribute</w:t>
      </w:r>
      <w:r w:rsidRPr="00C13821">
        <w:rPr>
          <w:rFonts w:ascii="Consolas" w:hAnsi="Consolas" w:cs="Consolas"/>
          <w:color w:val="808080"/>
        </w:rPr>
        <w:t>,</w:t>
      </w:r>
      <w:r w:rsidRPr="00C13821">
        <w:rPr>
          <w:rFonts w:ascii="Consolas" w:hAnsi="Consolas" w:cs="Consolas"/>
          <w:color w:val="auto"/>
        </w:rPr>
        <w:t xml:space="preserve"> </w:t>
      </w:r>
      <w:r w:rsidRPr="00C13821">
        <w:rPr>
          <w:rFonts w:ascii="Consolas" w:hAnsi="Consolas" w:cs="Consolas"/>
          <w:color w:val="008080"/>
        </w:rPr>
        <w:t>n</w:t>
      </w:r>
      <w:r w:rsidRPr="00C13821">
        <w:rPr>
          <w:rFonts w:ascii="Consolas" w:hAnsi="Consolas" w:cs="Consolas"/>
          <w:color w:val="808080"/>
        </w:rPr>
        <w:t>,</w:t>
      </w:r>
      <w:r w:rsidRPr="00C13821">
        <w:rPr>
          <w:rFonts w:ascii="Consolas" w:hAnsi="Consolas" w:cs="Consolas"/>
          <w:color w:val="auto"/>
        </w:rPr>
        <w:t xml:space="preserve"> </w:t>
      </w:r>
      <w:r w:rsidRPr="00C13821">
        <w:rPr>
          <w:rFonts w:ascii="Consolas" w:hAnsi="Consolas" w:cs="Consolas"/>
          <w:color w:val="FF00FF"/>
        </w:rPr>
        <w:t>LEN</w:t>
      </w:r>
      <w:r w:rsidRPr="00C13821">
        <w:rPr>
          <w:rFonts w:ascii="Consolas" w:hAnsi="Consolas" w:cs="Consolas"/>
          <w:color w:val="808080"/>
        </w:rPr>
        <w:t>(</w:t>
      </w:r>
      <w:r w:rsidRPr="00C13821">
        <w:rPr>
          <w:rFonts w:ascii="Consolas" w:hAnsi="Consolas" w:cs="Consolas"/>
          <w:color w:val="008080"/>
        </w:rPr>
        <w:t>attribute</w:t>
      </w:r>
      <w:r w:rsidRPr="00C13821">
        <w:rPr>
          <w:rFonts w:ascii="Consolas" w:hAnsi="Consolas" w:cs="Consolas"/>
          <w:color w:val="808080"/>
        </w:rPr>
        <w:t>)+</w:t>
      </w:r>
      <w:r w:rsidRPr="00C13821">
        <w:rPr>
          <w:rFonts w:ascii="Consolas" w:hAnsi="Consolas" w:cs="Consolas"/>
          <w:color w:val="auto"/>
        </w:rPr>
        <w:t>1</w:t>
      </w:r>
      <w:r w:rsidRPr="00C13821">
        <w:rPr>
          <w:rFonts w:ascii="Consolas" w:hAnsi="Consolas" w:cs="Consolas"/>
          <w:color w:val="808080"/>
        </w:rPr>
        <w:t>-</w:t>
      </w:r>
      <w:r w:rsidRPr="00C13821">
        <w:rPr>
          <w:rFonts w:ascii="Consolas" w:hAnsi="Consolas" w:cs="Consolas"/>
          <w:color w:val="008080"/>
        </w:rPr>
        <w:t>n</w:t>
      </w:r>
      <w:r w:rsidRPr="00C13821">
        <w:rPr>
          <w:rFonts w:ascii="Consolas" w:hAnsi="Consolas" w:cs="Consolas"/>
          <w:color w:val="808080"/>
        </w:rPr>
        <w:t xml:space="preserve">) </w:t>
      </w:r>
      <w:r w:rsidRPr="00C13821">
        <w:rPr>
          <w:rFonts w:cs="Times New Roman"/>
        </w:rPr>
        <w:t>will give you a substring that starts from the n-th character all the way to the end of the string.</w:t>
      </w:r>
    </w:p>
    <w:p w14:paraId="741A1A94" w14:textId="77777777" w:rsidR="00CE2830" w:rsidRPr="00C13821" w:rsidRDefault="00CE2830" w:rsidP="00CE2830">
      <w:pPr>
        <w:autoSpaceDE w:val="0"/>
        <w:autoSpaceDN w:val="0"/>
        <w:adjustRightInd w:val="0"/>
        <w:rPr>
          <w:rFonts w:cs="Times New Roman"/>
        </w:rPr>
      </w:pPr>
      <w:r>
        <w:rPr>
          <w:rFonts w:cs="Times New Roman"/>
        </w:rPr>
        <w:t xml:space="preserve">Note: </w:t>
      </w:r>
      <w:r w:rsidRPr="00C13821">
        <w:rPr>
          <w:rFonts w:ascii="Consolas" w:hAnsi="Consolas" w:cs="Consolas"/>
          <w:color w:val="FF00FF"/>
        </w:rPr>
        <w:t>SUBSTRING</w:t>
      </w:r>
      <w:r w:rsidRPr="00C13821">
        <w:rPr>
          <w:rFonts w:ascii="Consolas" w:hAnsi="Consolas" w:cs="Consolas"/>
          <w:color w:val="808080"/>
        </w:rPr>
        <w:t>()</w:t>
      </w:r>
      <w:r>
        <w:rPr>
          <w:rFonts w:cs="Times New Roman"/>
        </w:rPr>
        <w:t xml:space="preserve"> is a T-SQL function only supported in SQL Server. In Access, you can use the </w:t>
      </w:r>
      <w:r>
        <w:rPr>
          <w:rFonts w:ascii="Consolas" w:hAnsi="Consolas" w:cs="Consolas"/>
          <w:color w:val="FF00FF"/>
        </w:rPr>
        <w:t>MID</w:t>
      </w:r>
      <w:r w:rsidRPr="00C13821">
        <w:rPr>
          <w:rFonts w:ascii="Consolas" w:hAnsi="Consolas" w:cs="Consolas"/>
          <w:color w:val="808080"/>
        </w:rPr>
        <w:t>()</w:t>
      </w:r>
      <w:r>
        <w:rPr>
          <w:rFonts w:cs="Times New Roman"/>
        </w:rPr>
        <w:t xml:space="preserve"> function which can give you exactly the same result taking the same input parameters.</w:t>
      </w:r>
    </w:p>
    <w:p w14:paraId="287A8991" w14:textId="77777777" w:rsidR="005F5719" w:rsidRDefault="005F5719" w:rsidP="005F5719">
      <w:r>
        <w:lastRenderedPageBreak/>
        <w:t xml:space="preserve">In addition to the bicycle counts, some volunteers will be collecting data describing trip purpose and cycling habits through in-person surveys. </w:t>
      </w:r>
      <w:r w:rsidR="00C45644">
        <w:t>That part of data is not provided in the Excel file</w:t>
      </w:r>
      <w:r w:rsidR="0001426C">
        <w:t>, but you will need</w:t>
      </w:r>
      <w:r w:rsidR="00512D3D">
        <w:t xml:space="preserve"> to</w:t>
      </w:r>
      <w:r w:rsidR="0001426C">
        <w:t xml:space="preserve"> create an interface to enter the survey data. Your survey should include:</w:t>
      </w:r>
    </w:p>
    <w:p w14:paraId="7FFC456E" w14:textId="77777777" w:rsidR="0001426C" w:rsidRDefault="0001426C" w:rsidP="00422A76">
      <w:pPr>
        <w:numPr>
          <w:ilvl w:val="0"/>
          <w:numId w:val="11"/>
        </w:numPr>
        <w:ind w:left="360"/>
      </w:pPr>
      <w:r>
        <w:t>Date and time of survey</w:t>
      </w:r>
    </w:p>
    <w:p w14:paraId="0C00914A" w14:textId="77777777" w:rsidR="0001426C" w:rsidRDefault="0001426C" w:rsidP="00422A76">
      <w:pPr>
        <w:numPr>
          <w:ilvl w:val="0"/>
          <w:numId w:val="11"/>
        </w:numPr>
        <w:ind w:left="360"/>
      </w:pPr>
      <w:r>
        <w:t>Volunteer name: text string</w:t>
      </w:r>
    </w:p>
    <w:p w14:paraId="0CD26EF8" w14:textId="77777777" w:rsidR="0001426C" w:rsidRDefault="0001426C" w:rsidP="00422A76">
      <w:pPr>
        <w:numPr>
          <w:ilvl w:val="0"/>
          <w:numId w:val="11"/>
        </w:numPr>
        <w:ind w:left="360"/>
      </w:pPr>
      <w:r>
        <w:t>Location: text string</w:t>
      </w:r>
    </w:p>
    <w:p w14:paraId="7FF7E493" w14:textId="77777777" w:rsidR="0001426C" w:rsidRDefault="0001426C" w:rsidP="00422A76">
      <w:pPr>
        <w:numPr>
          <w:ilvl w:val="0"/>
          <w:numId w:val="11"/>
        </w:numPr>
        <w:ind w:left="360"/>
      </w:pPr>
      <w:r>
        <w:t>Trip purpose: text string</w:t>
      </w:r>
    </w:p>
    <w:p w14:paraId="6408DC5A" w14:textId="77777777" w:rsidR="0001426C" w:rsidRDefault="0001426C" w:rsidP="00422A76">
      <w:pPr>
        <w:numPr>
          <w:ilvl w:val="0"/>
          <w:numId w:val="11"/>
        </w:numPr>
        <w:ind w:left="360"/>
      </w:pPr>
      <w:r>
        <w:t>Trip origin: text string</w:t>
      </w:r>
    </w:p>
    <w:p w14:paraId="42FA59C3" w14:textId="77777777" w:rsidR="0001426C" w:rsidRDefault="0001426C" w:rsidP="00422A76">
      <w:pPr>
        <w:numPr>
          <w:ilvl w:val="0"/>
          <w:numId w:val="11"/>
        </w:numPr>
        <w:ind w:left="360"/>
      </w:pPr>
      <w:r>
        <w:t>Trip destination: text string</w:t>
      </w:r>
    </w:p>
    <w:p w14:paraId="19526B5A" w14:textId="77777777" w:rsidR="0001426C" w:rsidRDefault="0001426C" w:rsidP="00422A76">
      <w:pPr>
        <w:numPr>
          <w:ilvl w:val="0"/>
          <w:numId w:val="11"/>
        </w:numPr>
        <w:ind w:left="360"/>
      </w:pPr>
      <w:r>
        <w:t>Frequency of bicycle travel: text string</w:t>
      </w:r>
    </w:p>
    <w:p w14:paraId="09ED298D" w14:textId="77777777" w:rsidR="0001426C" w:rsidRDefault="0001426C" w:rsidP="0001426C">
      <w:pPr>
        <w:pStyle w:val="1"/>
      </w:pPr>
      <w:r>
        <w:t>Deliverables</w:t>
      </w:r>
    </w:p>
    <w:p w14:paraId="6A5FAF22" w14:textId="77777777" w:rsidR="00524498" w:rsidRDefault="00524498" w:rsidP="00524498">
      <w:r>
        <w:t>The deliverables for this project are as follows:</w:t>
      </w:r>
    </w:p>
    <w:p w14:paraId="73CE8BEE" w14:textId="77777777" w:rsidR="00524498" w:rsidRDefault="00524498" w:rsidP="00422A76">
      <w:pPr>
        <w:numPr>
          <w:ilvl w:val="0"/>
          <w:numId w:val="4"/>
        </w:numPr>
        <w:ind w:left="360"/>
      </w:pPr>
      <w:r>
        <w:t xml:space="preserve">A completed </w:t>
      </w:r>
      <w:r w:rsidR="00560EBC">
        <w:t>Shiny R</w:t>
      </w:r>
      <w:r>
        <w:t xml:space="preserve"> application</w:t>
      </w:r>
      <w:r>
        <w:rPr>
          <w:rFonts w:ascii="黑体" w:eastAsia="黑体" w:hAnsi="黑体" w:hint="eastAsia"/>
          <w:lang w:eastAsia="zh-CN"/>
        </w:rPr>
        <w:t>.</w:t>
      </w:r>
    </w:p>
    <w:p w14:paraId="55DB2ED5" w14:textId="77777777" w:rsidR="00524498" w:rsidRDefault="00524498" w:rsidP="00422A76">
      <w:pPr>
        <w:numPr>
          <w:ilvl w:val="0"/>
          <w:numId w:val="4"/>
        </w:numPr>
        <w:ind w:left="360"/>
      </w:pPr>
      <w:r>
        <w:t>A project report</w:t>
      </w:r>
      <w:r w:rsidR="00E7003F">
        <w:t xml:space="preserve"> (printed or electronic version)</w:t>
      </w:r>
      <w:r>
        <w:t xml:space="preserve"> summarizing your work. </w:t>
      </w:r>
    </w:p>
    <w:p w14:paraId="54A08781" w14:textId="77777777" w:rsidR="00524498" w:rsidRDefault="00524498" w:rsidP="00422A76">
      <w:pPr>
        <w:numPr>
          <w:ilvl w:val="0"/>
          <w:numId w:val="4"/>
        </w:numPr>
        <w:ind w:left="360"/>
      </w:pPr>
      <w:r>
        <w:t>A presentation to be given in c</w:t>
      </w:r>
      <w:r w:rsidR="004C2E7E">
        <w:t>lass by your group during the final</w:t>
      </w:r>
      <w:r>
        <w:t xml:space="preserve"> week.</w:t>
      </w:r>
    </w:p>
    <w:p w14:paraId="2D7B4FCF" w14:textId="77777777" w:rsidR="00E7003F" w:rsidRPr="00767BD6" w:rsidRDefault="00E7003F" w:rsidP="00E7003F">
      <w:r w:rsidRPr="00767BD6">
        <w:t>How to turn in:</w:t>
      </w:r>
    </w:p>
    <w:p w14:paraId="6EB179E9" w14:textId="188D51C6" w:rsidR="00E7003F" w:rsidRDefault="00E7003F" w:rsidP="00422A76">
      <w:pPr>
        <w:numPr>
          <w:ilvl w:val="0"/>
          <w:numId w:val="7"/>
        </w:numPr>
        <w:ind w:left="360"/>
      </w:pPr>
      <w:r>
        <w:t xml:space="preserve">Turn in your </w:t>
      </w:r>
      <w:r w:rsidRPr="0094277D">
        <w:rPr>
          <w:b/>
        </w:rPr>
        <w:t>project report</w:t>
      </w:r>
      <w:r>
        <w:t xml:space="preserve"> in </w:t>
      </w:r>
      <w:r w:rsidR="00560EBC">
        <w:t xml:space="preserve">by 11:59 PM on Mar. </w:t>
      </w:r>
      <w:r w:rsidR="00350BCE">
        <w:t>18</w:t>
      </w:r>
      <w:r>
        <w:t>, 201</w:t>
      </w:r>
      <w:r w:rsidR="00560EBC">
        <w:t>9</w:t>
      </w:r>
      <w:r w:rsidR="009B1E58">
        <w:t>.</w:t>
      </w:r>
    </w:p>
    <w:p w14:paraId="299EC4F3" w14:textId="77777777" w:rsidR="009B1E58" w:rsidRDefault="00560EBC" w:rsidP="00422A76">
      <w:pPr>
        <w:numPr>
          <w:ilvl w:val="0"/>
          <w:numId w:val="7"/>
        </w:numPr>
        <w:ind w:left="360"/>
      </w:pPr>
      <w:r>
        <w:t>Make sure that your Shiny application is functional a night before your final presentation.</w:t>
      </w:r>
    </w:p>
    <w:p w14:paraId="4AF667EE" w14:textId="77777777" w:rsidR="009B1E58" w:rsidRDefault="009B1E58" w:rsidP="009B1E58">
      <w:pPr>
        <w:pStyle w:val="1"/>
      </w:pPr>
      <w:r>
        <w:t>Requirements</w:t>
      </w:r>
    </w:p>
    <w:p w14:paraId="69FE0481" w14:textId="77777777" w:rsidR="00E7003F" w:rsidRPr="0043680E" w:rsidRDefault="00E7003F" w:rsidP="00E7003F">
      <w:pPr>
        <w:pStyle w:val="2"/>
        <w:rPr>
          <w:lang w:eastAsia="zh-CN"/>
        </w:rPr>
      </w:pPr>
      <w:r>
        <w:rPr>
          <w:lang w:eastAsia="zh-CN"/>
        </w:rPr>
        <w:t>Database</w:t>
      </w:r>
    </w:p>
    <w:p w14:paraId="50FFAA0B" w14:textId="77777777" w:rsidR="00E7003F" w:rsidRDefault="00E7003F" w:rsidP="00E7003F">
      <w:r>
        <w:t>You must include all the information provided in the Excel file into your final database. However, you have some flexibility in your database design. For example, you may combine or split tables to create new relations.</w:t>
      </w:r>
      <w:r w:rsidR="00842A07">
        <w:t xml:space="preserve"> You may also consider adding columns to the provided tables to support additional functionality (e.g. image columns to support image uploads).</w:t>
      </w:r>
      <w:r>
        <w:t xml:space="preserve"> Your objective is to normalize your relations and reduce redundancy in your database.</w:t>
      </w:r>
    </w:p>
    <w:p w14:paraId="7B2B5863" w14:textId="77777777" w:rsidR="005D2CF0" w:rsidRDefault="005D2CF0" w:rsidP="00E7003F">
      <w:r>
        <w:t>Note that if you want to first d</w:t>
      </w:r>
      <w:r w:rsidR="00512D3D">
        <w:t>evelop your data tables in SQL, you don’t need to create primary/foreign key constraints at the first step. Because your constraints w</w:t>
      </w:r>
      <w:r w:rsidR="00B10240">
        <w:t>ill not be transferred to R</w:t>
      </w:r>
      <w:r w:rsidR="00512D3D">
        <w:t xml:space="preserve"> when you import t</w:t>
      </w:r>
      <w:r w:rsidR="00B10240">
        <w:t>ables from SQL.</w:t>
      </w:r>
    </w:p>
    <w:p w14:paraId="48EAB97D" w14:textId="77777777" w:rsidR="00E7003F" w:rsidRDefault="00B10240" w:rsidP="00E7003F">
      <w:r>
        <w:t>You</w:t>
      </w:r>
      <w:r w:rsidR="00E7003F">
        <w:t xml:space="preserve"> are required to create a data ent</w:t>
      </w:r>
      <w:r>
        <w:t>ry interface for survey results as a part of your Shiny R application.</w:t>
      </w:r>
    </w:p>
    <w:p w14:paraId="6FDABD0F" w14:textId="77777777" w:rsidR="00E7003F" w:rsidRDefault="00E7003F" w:rsidP="00E7003F">
      <w:pPr>
        <w:pStyle w:val="2"/>
      </w:pPr>
      <w:r>
        <w:t>Application</w:t>
      </w:r>
    </w:p>
    <w:p w14:paraId="3593E1AF" w14:textId="77777777" w:rsidR="00E7003F" w:rsidRPr="00CD114F" w:rsidRDefault="00E7003F" w:rsidP="00E7003F">
      <w:pPr>
        <w:rPr>
          <w:rFonts w:eastAsia="黑体"/>
          <w:lang w:eastAsia="zh-CN"/>
        </w:rPr>
      </w:pPr>
      <w:r w:rsidRPr="00FD035A">
        <w:t>Your application should include a data entry interface for each type of data that may be collected, including counts, new count locations, a</w:t>
      </w:r>
      <w:r>
        <w:t>nd surveys.</w:t>
      </w:r>
      <w:r w:rsidR="00D6250E">
        <w:t xml:space="preserve"> As a reference, an original data form used by Portland Bureau of Transportation is presented in the Appendix. </w:t>
      </w:r>
      <w:r w:rsidR="00B51012">
        <w:t>Feel free to design your input interfaces to make them informative to your application users. N</w:t>
      </w:r>
      <w:r w:rsidR="00D6250E">
        <w:t xml:space="preserve">ote that your </w:t>
      </w:r>
      <w:r w:rsidR="00CD114F">
        <w:t xml:space="preserve">input </w:t>
      </w:r>
      <w:r w:rsidR="00D6250E">
        <w:t xml:space="preserve">interface should </w:t>
      </w:r>
      <w:r w:rsidR="00876D44">
        <w:t>reflect</w:t>
      </w:r>
      <w:r w:rsidR="00D6250E">
        <w:t xml:space="preserve"> </w:t>
      </w:r>
      <w:r w:rsidR="00D250E8">
        <w:t>contents in your final data tables</w:t>
      </w:r>
      <w:r w:rsidR="00876D44">
        <w:t>.</w:t>
      </w:r>
    </w:p>
    <w:p w14:paraId="0545CC85" w14:textId="74B3BEEC" w:rsidR="00E7003F" w:rsidRDefault="00E7003F" w:rsidP="00E7003F">
      <w:r w:rsidRPr="00FD035A">
        <w:t>As much as possible, your design should be intuitive and aesthetically pleasing.</w:t>
      </w:r>
      <w:r>
        <w:t xml:space="preserve"> </w:t>
      </w:r>
      <w:r w:rsidRPr="00FD035A">
        <w:t>You should provide at least one view that can be used to visualize the data that has been collected, which should include some visuals</w:t>
      </w:r>
      <w:r>
        <w:t xml:space="preserve"> generated from other software you are familiar with (e.g., Excel, R, etc.)</w:t>
      </w:r>
      <w:r w:rsidRPr="00FD035A">
        <w:t xml:space="preserve">. </w:t>
      </w:r>
      <w:r>
        <w:t>You should create at least one parameter query that allow users to view a specific portion of the data based on their input.</w:t>
      </w:r>
      <w:r w:rsidR="006F70F6">
        <w:t xml:space="preserve"> Optionally, you are encouraged to analyze the collected data using R and provide views to visualize your analysis results.</w:t>
      </w:r>
    </w:p>
    <w:p w14:paraId="61C3CAE7" w14:textId="77777777" w:rsidR="00E7003F" w:rsidRDefault="00E7003F" w:rsidP="00E7003F">
      <w:pPr>
        <w:pStyle w:val="2"/>
      </w:pPr>
      <w:r>
        <w:lastRenderedPageBreak/>
        <w:t>Project Report</w:t>
      </w:r>
    </w:p>
    <w:p w14:paraId="2F4BEFCA" w14:textId="77777777" w:rsidR="009B1E58" w:rsidRDefault="00524498" w:rsidP="00524498">
      <w:r w:rsidRPr="00B258CE">
        <w:t>Your p</w:t>
      </w:r>
      <w:r w:rsidR="009B1E58">
        <w:t>roject report must include:</w:t>
      </w:r>
    </w:p>
    <w:p w14:paraId="0F3AD321" w14:textId="77777777" w:rsidR="009B1E58" w:rsidRDefault="009B1E58" w:rsidP="00422A76">
      <w:pPr>
        <w:numPr>
          <w:ilvl w:val="0"/>
          <w:numId w:val="12"/>
        </w:numPr>
        <w:ind w:left="360"/>
      </w:pPr>
      <w:r>
        <w:t>Your team number and the name of each group member;</w:t>
      </w:r>
    </w:p>
    <w:p w14:paraId="5EC25C0C" w14:textId="77777777" w:rsidR="009B1E58" w:rsidRDefault="00524498" w:rsidP="00422A76">
      <w:pPr>
        <w:numPr>
          <w:ilvl w:val="0"/>
          <w:numId w:val="12"/>
        </w:numPr>
        <w:ind w:left="360"/>
      </w:pPr>
      <w:r w:rsidRPr="00B258CE">
        <w:t xml:space="preserve">A description of the database developed in this project (relational schema and </w:t>
      </w:r>
      <w:r w:rsidR="009B1E58">
        <w:t>ER diagram);</w:t>
      </w:r>
    </w:p>
    <w:p w14:paraId="61522800" w14:textId="77777777" w:rsidR="009B1E58" w:rsidRDefault="009B1E58" w:rsidP="00422A76">
      <w:pPr>
        <w:numPr>
          <w:ilvl w:val="0"/>
          <w:numId w:val="12"/>
        </w:numPr>
        <w:ind w:left="360"/>
      </w:pPr>
      <w:r>
        <w:t>A</w:t>
      </w:r>
      <w:r w:rsidR="00524498" w:rsidRPr="00B258CE">
        <w:t xml:space="preserve"> concise user manual </w:t>
      </w:r>
      <w:r>
        <w:t>that explains attributes in your rel</w:t>
      </w:r>
      <w:r w:rsidR="00B10240">
        <w:t>ations and functions in your Shiny</w:t>
      </w:r>
      <w:r>
        <w:t xml:space="preserve"> application; </w:t>
      </w:r>
    </w:p>
    <w:p w14:paraId="27D57A91" w14:textId="77777777" w:rsidR="009B1E58" w:rsidRDefault="00B10240" w:rsidP="00422A76">
      <w:pPr>
        <w:numPr>
          <w:ilvl w:val="0"/>
          <w:numId w:val="12"/>
        </w:numPr>
        <w:ind w:left="360"/>
      </w:pPr>
      <w:r>
        <w:t>A link to your Shiny</w:t>
      </w:r>
      <w:r w:rsidR="009B1E58">
        <w:t xml:space="preserve"> application; and</w:t>
      </w:r>
    </w:p>
    <w:p w14:paraId="43CBDC1A" w14:textId="77777777" w:rsidR="00524498" w:rsidRDefault="009B1E58" w:rsidP="00422A76">
      <w:pPr>
        <w:numPr>
          <w:ilvl w:val="0"/>
          <w:numId w:val="12"/>
        </w:numPr>
        <w:ind w:left="360"/>
      </w:pPr>
      <w:r>
        <w:t>Summary of your accomplishment and duties of each team member.</w:t>
      </w:r>
    </w:p>
    <w:p w14:paraId="7EC79999" w14:textId="77777777" w:rsidR="00423DF0" w:rsidRDefault="00423DF0" w:rsidP="00423DF0">
      <w:r>
        <w:t>Please be concise in writing the report (s</w:t>
      </w:r>
      <w:r w:rsidRPr="00423DF0">
        <w:t xml:space="preserve">uggested length: </w:t>
      </w:r>
      <w:r w:rsidR="00B10240">
        <w:t>6-8</w:t>
      </w:r>
      <w:r w:rsidRPr="00423DF0">
        <w:t xml:space="preserve"> pages</w:t>
      </w:r>
      <w:r w:rsidR="00396E6D">
        <w:t>).</w:t>
      </w:r>
    </w:p>
    <w:p w14:paraId="4A5C7FB6" w14:textId="77777777" w:rsidR="002F2E6F" w:rsidRDefault="002F2E6F" w:rsidP="00E7003F">
      <w:pPr>
        <w:pStyle w:val="2"/>
      </w:pPr>
      <w:r w:rsidRPr="002F2E6F">
        <w:t>Presentation:</w:t>
      </w:r>
    </w:p>
    <w:p w14:paraId="599C5024" w14:textId="3F5C748B" w:rsidR="002F2E6F" w:rsidRDefault="002F2E6F" w:rsidP="002F2E6F">
      <w:r>
        <w:t xml:space="preserve">Each team needs to make </w:t>
      </w:r>
      <w:r w:rsidR="00B10240">
        <w:t xml:space="preserve">a project presentation on Mar. </w:t>
      </w:r>
      <w:r w:rsidR="00064508">
        <w:t>17</w:t>
      </w:r>
      <w:r>
        <w:t xml:space="preserve"> (8:30AM – 1</w:t>
      </w:r>
      <w:r w:rsidR="00582655">
        <w:t>0:2</w:t>
      </w:r>
      <w:r>
        <w:t xml:space="preserve">0AM). Time allowed for each presentation will be </w:t>
      </w:r>
      <w:r w:rsidR="00B10240">
        <w:t>7</w:t>
      </w:r>
      <w:r w:rsidR="00582655">
        <w:t xml:space="preserve"> minutes</w:t>
      </w:r>
      <w:r>
        <w:t>. The presentation should cover:</w:t>
      </w:r>
    </w:p>
    <w:p w14:paraId="5CBB6BEA" w14:textId="77777777" w:rsidR="002F2E6F" w:rsidRDefault="002F2E6F" w:rsidP="00422A76">
      <w:pPr>
        <w:numPr>
          <w:ilvl w:val="0"/>
          <w:numId w:val="5"/>
        </w:numPr>
        <w:ind w:left="360"/>
      </w:pPr>
      <w:r>
        <w:t>Design information of your database (show the E/R diagram or relational schemas if necessary)</w:t>
      </w:r>
      <w:r w:rsidR="00D7093E">
        <w:t>;</w:t>
      </w:r>
      <w:r w:rsidR="00582655">
        <w:t xml:space="preserve"> and</w:t>
      </w:r>
    </w:p>
    <w:p w14:paraId="1D27CCFF" w14:textId="77777777" w:rsidR="002F2E6F" w:rsidRDefault="002F2E6F" w:rsidP="00582655">
      <w:pPr>
        <w:numPr>
          <w:ilvl w:val="0"/>
          <w:numId w:val="5"/>
        </w:numPr>
        <w:ind w:left="360"/>
      </w:pPr>
      <w:r>
        <w:t xml:space="preserve">Demonstrate </w:t>
      </w:r>
      <w:r w:rsidR="00B10240">
        <w:t>your Shiny application</w:t>
      </w:r>
      <w:r>
        <w:t>, show off any cool features</w:t>
      </w:r>
      <w:r w:rsidR="00D7093E">
        <w:t>.</w:t>
      </w:r>
    </w:p>
    <w:p w14:paraId="1AF01613" w14:textId="77777777" w:rsidR="004F3C53" w:rsidRDefault="00396E6D" w:rsidP="00396E6D">
      <w:r>
        <w:t xml:space="preserve">You are not required to prepare a presentation file (e.g. PowerPoint), but if you do want to use one, make sure you send it to me </w:t>
      </w:r>
      <w:r w:rsidR="0094277D">
        <w:t>a night before</w:t>
      </w:r>
      <w:r>
        <w:t xml:space="preserve"> the final presentation</w:t>
      </w:r>
      <w:r w:rsidR="004F3C53">
        <w:t>.</w:t>
      </w:r>
    </w:p>
    <w:p w14:paraId="078B9CAA" w14:textId="77777777" w:rsidR="00D7093E" w:rsidRDefault="00D7093E" w:rsidP="00D7093E">
      <w:pPr>
        <w:pStyle w:val="1"/>
      </w:pPr>
      <w:r>
        <w:t>Grade</w:t>
      </w:r>
    </w:p>
    <w:p w14:paraId="1205DD5C" w14:textId="77777777" w:rsidR="00D7093E" w:rsidRDefault="00423DF0" w:rsidP="002F2E6F">
      <w:r>
        <w:t>30</w:t>
      </w:r>
      <w:r w:rsidR="002F2E6F">
        <w:t>% of your grade for Project 2</w:t>
      </w:r>
      <w:r w:rsidR="00D7093E">
        <w:t xml:space="preserve"> will be from your presentation. Everyone in the class, except your teammates and yourself, will eval</w:t>
      </w:r>
      <w:r w:rsidR="00B10240">
        <w:t>uate your team’s presentation.</w:t>
      </w:r>
    </w:p>
    <w:p w14:paraId="0609BD5C" w14:textId="77777777" w:rsidR="00D7093E" w:rsidRPr="00767BD6" w:rsidRDefault="00D7093E" w:rsidP="00D7093E">
      <w:r w:rsidRPr="00767BD6">
        <w:t>The evaluation criteria include:</w:t>
      </w:r>
    </w:p>
    <w:p w14:paraId="3EB228F8" w14:textId="77777777" w:rsidR="00D7093E" w:rsidRDefault="00D7093E" w:rsidP="00422A76">
      <w:pPr>
        <w:numPr>
          <w:ilvl w:val="0"/>
          <w:numId w:val="6"/>
        </w:numPr>
        <w:ind w:left="360"/>
      </w:pPr>
      <w:r>
        <w:t>Presentation quality (slides, voice, logic, and expression)</w:t>
      </w:r>
    </w:p>
    <w:p w14:paraId="53DA94EC" w14:textId="77777777" w:rsidR="00D7093E" w:rsidRDefault="00D7093E" w:rsidP="00422A76">
      <w:pPr>
        <w:numPr>
          <w:ilvl w:val="0"/>
          <w:numId w:val="6"/>
        </w:numPr>
        <w:ind w:left="360"/>
      </w:pPr>
      <w:r>
        <w:t>Design</w:t>
      </w:r>
      <w:r w:rsidR="00630B1D">
        <w:t xml:space="preserve"> and demonstration</w:t>
      </w:r>
      <w:r>
        <w:t xml:space="preserve"> of the </w:t>
      </w:r>
      <w:r w:rsidR="00B10240">
        <w:t xml:space="preserve">Shiny application. </w:t>
      </w:r>
      <w:r>
        <w:t>(easy to use? informative?)</w:t>
      </w:r>
    </w:p>
    <w:p w14:paraId="039011FB" w14:textId="77777777" w:rsidR="00D7093E" w:rsidRDefault="00D7093E" w:rsidP="00422A76">
      <w:pPr>
        <w:numPr>
          <w:ilvl w:val="0"/>
          <w:numId w:val="6"/>
        </w:numPr>
        <w:ind w:left="360"/>
      </w:pPr>
      <w:r>
        <w:t xml:space="preserve">Extra features: I encourage you to get creative in the function and appearance of your application, as well as </w:t>
      </w:r>
      <w:r w:rsidR="004F3C53">
        <w:t>in the information you present.</w:t>
      </w:r>
    </w:p>
    <w:p w14:paraId="490E8168" w14:textId="77777777" w:rsidR="002F2E6F" w:rsidRDefault="00630B1D" w:rsidP="002F2E6F">
      <w:r>
        <w:t>5</w:t>
      </w:r>
      <w:r w:rsidR="00D7093E">
        <w:t xml:space="preserve">0% of the grade will be from your report and the remaining </w:t>
      </w:r>
      <w:r w:rsidR="00423DF0">
        <w:t>2</w:t>
      </w:r>
      <w:r w:rsidR="00D7093E">
        <w:t>0% will be from my evaluation of your completed application (considering that the application has been evaluated in the presentation to some extent).</w:t>
      </w:r>
    </w:p>
    <w:p w14:paraId="4C87479A" w14:textId="77777777" w:rsidR="002F2E6F" w:rsidRPr="00767BD6" w:rsidRDefault="00D6250E" w:rsidP="004F3C53">
      <w:pPr>
        <w:pStyle w:val="1"/>
      </w:pPr>
      <w:r>
        <w:t>Note</w:t>
      </w:r>
    </w:p>
    <w:p w14:paraId="7CD2AA18" w14:textId="77777777" w:rsidR="00D6250E" w:rsidRDefault="002F2E6F" w:rsidP="002F2E6F">
      <w:r>
        <w:t>The data provided for this project, while based on the actual Portland bicycle count, are mostly simulated. It should not be used for any purpose beyond demonstrating the capability of your application. Also, the latitude/longitude fields in the count location table are incomplete and even erroneous. Again, this is intended only to be used for demonstration purposes.</w:t>
      </w:r>
    </w:p>
    <w:p w14:paraId="38D4620A" w14:textId="77777777" w:rsidR="00D6250E" w:rsidRDefault="00D6250E" w:rsidP="00D6250E">
      <w:pPr>
        <w:pStyle w:val="1"/>
      </w:pPr>
      <w:r>
        <w:t>Appendix: Portland Bicycle Count Form</w:t>
      </w:r>
    </w:p>
    <w:p w14:paraId="46C1F545" w14:textId="77777777" w:rsidR="00D6250E" w:rsidRDefault="00D6250E" w:rsidP="00D6250E">
      <w:pPr>
        <w:jc w:val="center"/>
      </w:pPr>
    </w:p>
    <w:p w14:paraId="19EB3787" w14:textId="77777777" w:rsidR="00D6250E" w:rsidRPr="00D6250E" w:rsidRDefault="00D6250E" w:rsidP="00D6250E">
      <w:pPr>
        <w:jc w:val="center"/>
      </w:pPr>
      <w:r>
        <w:rPr>
          <w:noProof/>
          <w:lang w:eastAsia="zh-CN"/>
        </w:rPr>
        <w:lastRenderedPageBreak/>
        <w:drawing>
          <wp:inline distT="0" distB="0" distL="0" distR="0" wp14:anchorId="6FBDF940" wp14:editId="661009D4">
            <wp:extent cx="5486400" cy="68046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6804658"/>
                    </a:xfrm>
                    <a:prstGeom prst="rect">
                      <a:avLst/>
                    </a:prstGeom>
                    <a:noFill/>
                  </pic:spPr>
                </pic:pic>
              </a:graphicData>
            </a:graphic>
          </wp:inline>
        </w:drawing>
      </w:r>
    </w:p>
    <w:sectPr w:rsidR="00D6250E" w:rsidRPr="00D6250E" w:rsidSect="00617B26">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EE564" w14:textId="77777777" w:rsidR="008D63CF" w:rsidRDefault="008D63CF">
      <w:pPr>
        <w:spacing w:after="0"/>
      </w:pPr>
      <w:r>
        <w:separator/>
      </w:r>
    </w:p>
  </w:endnote>
  <w:endnote w:type="continuationSeparator" w:id="0">
    <w:p w14:paraId="271533CD" w14:textId="77777777" w:rsidR="008D63CF" w:rsidRDefault="008D63C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HGMinchoB">
    <w:altName w:val="MS Gothic"/>
    <w:panose1 w:val="020B0604020202020204"/>
    <w:charset w:val="80"/>
    <w:family w:val="roman"/>
    <w:notTrueType/>
    <w:pitch w:val="default"/>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62AABA" w14:textId="77777777" w:rsidR="008D63CF" w:rsidRDefault="008D63CF">
      <w:pPr>
        <w:spacing w:after="0"/>
      </w:pPr>
      <w:r>
        <w:separator/>
      </w:r>
    </w:p>
  </w:footnote>
  <w:footnote w:type="continuationSeparator" w:id="0">
    <w:p w14:paraId="08B5ED0B" w14:textId="77777777" w:rsidR="008D63CF" w:rsidRDefault="008D63C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B416A"/>
    <w:multiLevelType w:val="hybridMultilevel"/>
    <w:tmpl w:val="83061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a"/>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BF36E81"/>
    <w:multiLevelType w:val="hybridMultilevel"/>
    <w:tmpl w:val="35DA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B1400"/>
    <w:multiLevelType w:val="hybridMultilevel"/>
    <w:tmpl w:val="E7E8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B5FB7"/>
    <w:multiLevelType w:val="hybridMultilevel"/>
    <w:tmpl w:val="51F6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386244"/>
    <w:multiLevelType w:val="hybridMultilevel"/>
    <w:tmpl w:val="288AB70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B03647"/>
    <w:multiLevelType w:val="hybridMultilevel"/>
    <w:tmpl w:val="FEBC2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8F41AC"/>
    <w:multiLevelType w:val="hybridMultilevel"/>
    <w:tmpl w:val="539022CE"/>
    <w:lvl w:ilvl="0" w:tplc="10E8100C">
      <w:start w:val="1"/>
      <w:numFmt w:val="decimal"/>
      <w:pStyle w:val="Questions"/>
      <w:lvlText w:val="%1."/>
      <w:lvlJc w:val="left"/>
      <w:pPr>
        <w:ind w:left="720" w:hanging="360"/>
      </w:pPr>
      <w:rPr>
        <w:rFont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00724"/>
    <w:multiLevelType w:val="hybridMultilevel"/>
    <w:tmpl w:val="60BEC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1B3931"/>
    <w:multiLevelType w:val="hybridMultilevel"/>
    <w:tmpl w:val="9210D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D5ECA"/>
    <w:multiLevelType w:val="multilevel"/>
    <w:tmpl w:val="2DB03242"/>
    <w:lvl w:ilvl="0">
      <w:start w:val="1"/>
      <w:numFmt w:val="decimal"/>
      <w:pStyle w:val="a0"/>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1" w15:restartNumberingAfterBreak="0">
    <w:nsid w:val="760B6759"/>
    <w:multiLevelType w:val="hybridMultilevel"/>
    <w:tmpl w:val="1570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7"/>
  </w:num>
  <w:num w:numId="4">
    <w:abstractNumId w:val="5"/>
  </w:num>
  <w:num w:numId="5">
    <w:abstractNumId w:val="0"/>
  </w:num>
  <w:num w:numId="6">
    <w:abstractNumId w:val="4"/>
  </w:num>
  <w:num w:numId="7">
    <w:abstractNumId w:val="3"/>
  </w:num>
  <w:num w:numId="8">
    <w:abstractNumId w:val="6"/>
  </w:num>
  <w:num w:numId="9">
    <w:abstractNumId w:val="9"/>
  </w:num>
  <w:num w:numId="10">
    <w:abstractNumId w:val="2"/>
  </w:num>
  <w:num w:numId="11">
    <w:abstractNumId w:val="11"/>
  </w:num>
  <w:num w:numId="1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344"/>
    <w:rsid w:val="0001426C"/>
    <w:rsid w:val="00027600"/>
    <w:rsid w:val="00037088"/>
    <w:rsid w:val="000644F3"/>
    <w:rsid w:val="00064508"/>
    <w:rsid w:val="000A4F59"/>
    <w:rsid w:val="000B6818"/>
    <w:rsid w:val="00121345"/>
    <w:rsid w:val="001365A7"/>
    <w:rsid w:val="00141A4C"/>
    <w:rsid w:val="0014225E"/>
    <w:rsid w:val="00176AB4"/>
    <w:rsid w:val="00182B04"/>
    <w:rsid w:val="0018486A"/>
    <w:rsid w:val="001B29CF"/>
    <w:rsid w:val="0028220F"/>
    <w:rsid w:val="002B037B"/>
    <w:rsid w:val="002B780A"/>
    <w:rsid w:val="002E0EB5"/>
    <w:rsid w:val="002E42CA"/>
    <w:rsid w:val="002F2E6F"/>
    <w:rsid w:val="003021C6"/>
    <w:rsid w:val="00307DD8"/>
    <w:rsid w:val="00320922"/>
    <w:rsid w:val="00350BCE"/>
    <w:rsid w:val="00356C14"/>
    <w:rsid w:val="00394D28"/>
    <w:rsid w:val="00396E6D"/>
    <w:rsid w:val="003F318C"/>
    <w:rsid w:val="00422A76"/>
    <w:rsid w:val="00423DF0"/>
    <w:rsid w:val="004330A3"/>
    <w:rsid w:val="0043680E"/>
    <w:rsid w:val="00443719"/>
    <w:rsid w:val="0049017C"/>
    <w:rsid w:val="004C2E7E"/>
    <w:rsid w:val="004F3C53"/>
    <w:rsid w:val="00512D3D"/>
    <w:rsid w:val="00524498"/>
    <w:rsid w:val="00560EBC"/>
    <w:rsid w:val="00582655"/>
    <w:rsid w:val="005A45DB"/>
    <w:rsid w:val="005D2CF0"/>
    <w:rsid w:val="005E60FC"/>
    <w:rsid w:val="005F36D4"/>
    <w:rsid w:val="005F5719"/>
    <w:rsid w:val="00601A1D"/>
    <w:rsid w:val="006079FA"/>
    <w:rsid w:val="00611293"/>
    <w:rsid w:val="00617B26"/>
    <w:rsid w:val="006270A9"/>
    <w:rsid w:val="00630B1D"/>
    <w:rsid w:val="00636A2B"/>
    <w:rsid w:val="00641AAB"/>
    <w:rsid w:val="006607A9"/>
    <w:rsid w:val="00675956"/>
    <w:rsid w:val="00681034"/>
    <w:rsid w:val="006C1287"/>
    <w:rsid w:val="006F70F6"/>
    <w:rsid w:val="00752D6D"/>
    <w:rsid w:val="00767BD6"/>
    <w:rsid w:val="00777F51"/>
    <w:rsid w:val="007C71BE"/>
    <w:rsid w:val="00816216"/>
    <w:rsid w:val="00832C62"/>
    <w:rsid w:val="008426C2"/>
    <w:rsid w:val="00842A07"/>
    <w:rsid w:val="00876D44"/>
    <w:rsid w:val="0087734B"/>
    <w:rsid w:val="008921B0"/>
    <w:rsid w:val="00895927"/>
    <w:rsid w:val="008B7EB6"/>
    <w:rsid w:val="008D63CF"/>
    <w:rsid w:val="008F1344"/>
    <w:rsid w:val="008F64D3"/>
    <w:rsid w:val="0094277D"/>
    <w:rsid w:val="00956BDD"/>
    <w:rsid w:val="00960D15"/>
    <w:rsid w:val="009739A1"/>
    <w:rsid w:val="009938ED"/>
    <w:rsid w:val="009B1E58"/>
    <w:rsid w:val="009C51D7"/>
    <w:rsid w:val="009D5933"/>
    <w:rsid w:val="00A77FC7"/>
    <w:rsid w:val="00AA5AD2"/>
    <w:rsid w:val="00B10240"/>
    <w:rsid w:val="00B258CE"/>
    <w:rsid w:val="00B51012"/>
    <w:rsid w:val="00BD768D"/>
    <w:rsid w:val="00C13821"/>
    <w:rsid w:val="00C17132"/>
    <w:rsid w:val="00C27126"/>
    <w:rsid w:val="00C379EB"/>
    <w:rsid w:val="00C45644"/>
    <w:rsid w:val="00C529BF"/>
    <w:rsid w:val="00C57AFD"/>
    <w:rsid w:val="00C61F8E"/>
    <w:rsid w:val="00C92305"/>
    <w:rsid w:val="00C95304"/>
    <w:rsid w:val="00CD114F"/>
    <w:rsid w:val="00CE2830"/>
    <w:rsid w:val="00D17965"/>
    <w:rsid w:val="00D250E8"/>
    <w:rsid w:val="00D6250E"/>
    <w:rsid w:val="00D7093E"/>
    <w:rsid w:val="00D8415A"/>
    <w:rsid w:val="00D967B7"/>
    <w:rsid w:val="00E20BE5"/>
    <w:rsid w:val="00E7003F"/>
    <w:rsid w:val="00E83E4B"/>
    <w:rsid w:val="00EB341A"/>
    <w:rsid w:val="00EF1951"/>
    <w:rsid w:val="00F14DBD"/>
    <w:rsid w:val="00F846B8"/>
    <w:rsid w:val="00FC3BB0"/>
    <w:rsid w:val="00FD03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4F1E04"/>
  <w15:chartTrackingRefBased/>
  <w15:docId w15:val="{C9842C44-3A6F-468D-ADE7-9F41AA2F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5304"/>
    <w:pPr>
      <w:spacing w:after="120"/>
    </w:pPr>
    <w:rPr>
      <w:rFonts w:ascii="Times New Roman" w:hAnsi="Times New Roman"/>
    </w:rPr>
  </w:style>
  <w:style w:type="paragraph" w:styleId="1">
    <w:name w:val="heading 1"/>
    <w:basedOn w:val="a1"/>
    <w:next w:val="a1"/>
    <w:link w:val="10"/>
    <w:uiPriority w:val="9"/>
    <w:qFormat/>
    <w:rsid w:val="00512D3D"/>
    <w:pPr>
      <w:keepNext/>
      <w:keepLines/>
      <w:spacing w:before="360" w:after="100"/>
      <w:contextualSpacing/>
      <w:outlineLvl w:val="0"/>
    </w:pPr>
    <w:rPr>
      <w:rFonts w:asciiTheme="majorHAnsi" w:eastAsiaTheme="majorEastAsia" w:hAnsiTheme="majorHAnsi" w:cstheme="majorBidi"/>
      <w:b/>
      <w:color w:val="0B5294" w:themeColor="accent1" w:themeShade="BF"/>
      <w:sz w:val="28"/>
      <w:szCs w:val="32"/>
    </w:rPr>
  </w:style>
  <w:style w:type="paragraph" w:styleId="2">
    <w:name w:val="heading 2"/>
    <w:basedOn w:val="a1"/>
    <w:next w:val="a1"/>
    <w:link w:val="20"/>
    <w:uiPriority w:val="9"/>
    <w:unhideWhenUsed/>
    <w:qFormat/>
    <w:rsid w:val="00512D3D"/>
    <w:pPr>
      <w:keepNext/>
      <w:keepLines/>
      <w:spacing w:before="240" w:after="40"/>
      <w:contextualSpacing/>
      <w:outlineLvl w:val="1"/>
    </w:pPr>
    <w:rPr>
      <w:rFonts w:asciiTheme="majorHAnsi" w:eastAsiaTheme="majorEastAsia" w:hAnsiTheme="majorHAnsi" w:cstheme="majorBidi"/>
      <w:b/>
      <w:color w:val="262626" w:themeColor="text1" w:themeTint="D9"/>
      <w:sz w:val="24"/>
      <w:szCs w:val="26"/>
    </w:rPr>
  </w:style>
  <w:style w:type="paragraph" w:styleId="3">
    <w:name w:val="heading 3"/>
    <w:basedOn w:val="a1"/>
    <w:next w:val="a1"/>
    <w:link w:val="30"/>
    <w:uiPriority w:val="9"/>
    <w:unhideWhenUsed/>
    <w:qFormat/>
    <w:rsid w:val="008F1344"/>
    <w:pPr>
      <w:keepNext/>
      <w:keepLines/>
      <w:spacing w:before="40" w:after="0"/>
      <w:outlineLvl w:val="2"/>
    </w:pPr>
    <w:rPr>
      <w:rFonts w:asciiTheme="majorHAnsi" w:eastAsiaTheme="majorEastAsia" w:hAnsiTheme="majorHAnsi" w:cstheme="majorBidi"/>
      <w:color w:val="073662" w:themeColor="accent1" w:themeShade="7F"/>
      <w:sz w:val="24"/>
      <w:szCs w:val="24"/>
    </w:rPr>
  </w:style>
  <w:style w:type="paragraph" w:styleId="8">
    <w:name w:val="heading 8"/>
    <w:basedOn w:val="a1"/>
    <w:next w:val="a1"/>
    <w:link w:val="80"/>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Title"/>
    <w:basedOn w:val="a1"/>
    <w:link w:val="a6"/>
    <w:uiPriority w:val="1"/>
    <w:qFormat/>
    <w:rsid w:val="00C61F8E"/>
    <w:pPr>
      <w:pBdr>
        <w:bottom w:val="single" w:sz="12" w:space="4" w:color="0F6FC6" w:themeColor="accent1"/>
      </w:pBdr>
      <w:contextualSpacing/>
    </w:pPr>
    <w:rPr>
      <w:rFonts w:asciiTheme="majorHAnsi" w:eastAsiaTheme="majorEastAsia" w:hAnsiTheme="majorHAnsi" w:cstheme="majorBidi"/>
      <w:color w:val="0B5294" w:themeColor="accent1" w:themeShade="BF"/>
      <w:kern w:val="28"/>
      <w:sz w:val="56"/>
    </w:rPr>
  </w:style>
  <w:style w:type="character" w:customStyle="1" w:styleId="a6">
    <w:name w:val="标题 字符"/>
    <w:basedOn w:val="a2"/>
    <w:link w:val="a5"/>
    <w:uiPriority w:val="1"/>
    <w:rsid w:val="00C61F8E"/>
    <w:rPr>
      <w:rFonts w:asciiTheme="majorHAnsi" w:eastAsiaTheme="majorEastAsia" w:hAnsiTheme="majorHAnsi" w:cstheme="majorBidi"/>
      <w:color w:val="0B5294" w:themeColor="accent1" w:themeShade="BF"/>
      <w:kern w:val="28"/>
      <w:sz w:val="56"/>
    </w:rPr>
  </w:style>
  <w:style w:type="character" w:styleId="a7">
    <w:name w:val="Placeholder Text"/>
    <w:basedOn w:val="a2"/>
    <w:uiPriority w:val="99"/>
    <w:semiHidden/>
    <w:rsid w:val="00E83E4B"/>
    <w:rPr>
      <w:color w:val="112F51" w:themeColor="text2" w:themeShade="BF"/>
    </w:rPr>
  </w:style>
  <w:style w:type="paragraph" w:styleId="a">
    <w:name w:val="List Bullet"/>
    <w:basedOn w:val="a1"/>
    <w:uiPriority w:val="10"/>
    <w:unhideWhenUsed/>
    <w:qFormat/>
    <w:rsid w:val="0087734B"/>
    <w:pPr>
      <w:numPr>
        <w:numId w:val="1"/>
      </w:numPr>
      <w:spacing w:line="288" w:lineRule="auto"/>
      <w:contextualSpacing/>
    </w:pPr>
  </w:style>
  <w:style w:type="paragraph" w:styleId="a8">
    <w:name w:val="header"/>
    <w:basedOn w:val="a1"/>
    <w:link w:val="a9"/>
    <w:uiPriority w:val="99"/>
    <w:unhideWhenUsed/>
    <w:pPr>
      <w:spacing w:after="0"/>
    </w:pPr>
  </w:style>
  <w:style w:type="character" w:customStyle="1" w:styleId="a9">
    <w:name w:val="页眉 字符"/>
    <w:basedOn w:val="a2"/>
    <w:link w:val="a8"/>
    <w:uiPriority w:val="99"/>
  </w:style>
  <w:style w:type="paragraph" w:styleId="aa">
    <w:name w:val="footer"/>
    <w:basedOn w:val="a1"/>
    <w:link w:val="ab"/>
    <w:uiPriority w:val="99"/>
    <w:unhideWhenUsed/>
    <w:rsid w:val="00681034"/>
    <w:pPr>
      <w:spacing w:after="0"/>
      <w:jc w:val="right"/>
    </w:pPr>
    <w:rPr>
      <w:color w:val="0B5294" w:themeColor="accent1" w:themeShade="BF"/>
    </w:rPr>
  </w:style>
  <w:style w:type="character" w:customStyle="1" w:styleId="ab">
    <w:name w:val="页脚 字符"/>
    <w:basedOn w:val="a2"/>
    <w:link w:val="aa"/>
    <w:uiPriority w:val="99"/>
    <w:rsid w:val="00681034"/>
    <w:rPr>
      <w:color w:val="0B5294" w:themeColor="accent1" w:themeShade="BF"/>
    </w:rPr>
  </w:style>
  <w:style w:type="character" w:customStyle="1" w:styleId="10">
    <w:name w:val="标题 1 字符"/>
    <w:basedOn w:val="a2"/>
    <w:link w:val="1"/>
    <w:uiPriority w:val="9"/>
    <w:rsid w:val="00512D3D"/>
    <w:rPr>
      <w:rFonts w:asciiTheme="majorHAnsi" w:eastAsiaTheme="majorEastAsia" w:hAnsiTheme="majorHAnsi" w:cstheme="majorBidi"/>
      <w:b/>
      <w:color w:val="0B5294" w:themeColor="accent1" w:themeShade="BF"/>
      <w:sz w:val="28"/>
      <w:szCs w:val="32"/>
    </w:rPr>
  </w:style>
  <w:style w:type="character" w:customStyle="1" w:styleId="20">
    <w:name w:val="标题 2 字符"/>
    <w:basedOn w:val="a2"/>
    <w:link w:val="2"/>
    <w:uiPriority w:val="9"/>
    <w:rsid w:val="00512D3D"/>
    <w:rPr>
      <w:rFonts w:asciiTheme="majorHAnsi" w:eastAsiaTheme="majorEastAsia" w:hAnsiTheme="majorHAnsi" w:cstheme="majorBidi"/>
      <w:b/>
      <w:color w:val="262626" w:themeColor="text1" w:themeTint="D9"/>
      <w:sz w:val="24"/>
      <w:szCs w:val="26"/>
    </w:rPr>
  </w:style>
  <w:style w:type="paragraph" w:styleId="TOC">
    <w:name w:val="TOC Heading"/>
    <w:basedOn w:val="1"/>
    <w:next w:val="a1"/>
    <w:uiPriority w:val="39"/>
    <w:semiHidden/>
    <w:unhideWhenUsed/>
    <w:qFormat/>
    <w:pPr>
      <w:contextualSpacing w:val="0"/>
      <w:outlineLvl w:val="9"/>
    </w:pPr>
  </w:style>
  <w:style w:type="character" w:styleId="ac">
    <w:name w:val="Intense Emphasis"/>
    <w:basedOn w:val="a2"/>
    <w:uiPriority w:val="21"/>
    <w:semiHidden/>
    <w:unhideWhenUsed/>
    <w:qFormat/>
    <w:rPr>
      <w:i/>
      <w:iCs/>
      <w:color w:val="0B5294" w:themeColor="accent1" w:themeShade="BF"/>
    </w:rPr>
  </w:style>
  <w:style w:type="character" w:styleId="ad">
    <w:name w:val="Intense Reference"/>
    <w:basedOn w:val="a2"/>
    <w:uiPriority w:val="32"/>
    <w:semiHidden/>
    <w:unhideWhenUsed/>
    <w:qFormat/>
    <w:rPr>
      <w:b/>
      <w:bCs/>
      <w:caps w:val="0"/>
      <w:smallCaps/>
      <w:color w:val="0B5294" w:themeColor="accent1" w:themeShade="BF"/>
      <w:spacing w:val="5"/>
    </w:rPr>
  </w:style>
  <w:style w:type="paragraph" w:styleId="ae">
    <w:name w:val="Intense Quote"/>
    <w:basedOn w:val="a1"/>
    <w:next w:val="a1"/>
    <w:link w:val="af"/>
    <w:uiPriority w:val="30"/>
    <w:semiHidden/>
    <w:unhideWhenUsed/>
    <w:qFormat/>
    <w:pPr>
      <w:pBdr>
        <w:top w:val="single" w:sz="4" w:space="10" w:color="0B5294" w:themeColor="accent1" w:themeShade="BF"/>
        <w:bottom w:val="single" w:sz="4" w:space="10" w:color="0B5294" w:themeColor="accent1" w:themeShade="BF"/>
      </w:pBdr>
      <w:spacing w:before="360" w:after="360"/>
      <w:ind w:left="864" w:right="864"/>
      <w:jc w:val="center"/>
    </w:pPr>
    <w:rPr>
      <w:i/>
      <w:iCs/>
      <w:color w:val="0B5294" w:themeColor="accent1" w:themeShade="BF"/>
    </w:rPr>
  </w:style>
  <w:style w:type="character" w:customStyle="1" w:styleId="af">
    <w:name w:val="明显引用 字符"/>
    <w:basedOn w:val="a2"/>
    <w:link w:val="ae"/>
    <w:uiPriority w:val="30"/>
    <w:semiHidden/>
    <w:rPr>
      <w:i/>
      <w:iCs/>
      <w:color w:val="0B5294" w:themeColor="accent1" w:themeShade="BF"/>
    </w:rPr>
  </w:style>
  <w:style w:type="paragraph" w:styleId="a0">
    <w:name w:val="List Number"/>
    <w:basedOn w:val="a1"/>
    <w:uiPriority w:val="11"/>
    <w:qFormat/>
    <w:rsid w:val="0087734B"/>
    <w:pPr>
      <w:numPr>
        <w:numId w:val="2"/>
      </w:numPr>
      <w:spacing w:line="288" w:lineRule="auto"/>
      <w:contextualSpacing/>
    </w:pPr>
  </w:style>
  <w:style w:type="character" w:styleId="af0">
    <w:name w:val="FollowedHyperlink"/>
    <w:basedOn w:val="a2"/>
    <w:uiPriority w:val="99"/>
    <w:semiHidden/>
    <w:unhideWhenUsed/>
    <w:rsid w:val="00E83E4B"/>
    <w:rPr>
      <w:color w:val="54A738" w:themeColor="accent5" w:themeShade="BF"/>
      <w:u w:val="single"/>
    </w:rPr>
  </w:style>
  <w:style w:type="character" w:styleId="af1">
    <w:name w:val="Hyperlink"/>
    <w:basedOn w:val="a2"/>
    <w:uiPriority w:val="99"/>
    <w:unhideWhenUsed/>
    <w:rsid w:val="00E83E4B"/>
    <w:rPr>
      <w:color w:val="0B5294" w:themeColor="accent1" w:themeShade="BF"/>
      <w:u w:val="single"/>
    </w:rPr>
  </w:style>
  <w:style w:type="paragraph" w:styleId="31">
    <w:name w:val="Body Text 3"/>
    <w:basedOn w:val="a1"/>
    <w:link w:val="32"/>
    <w:uiPriority w:val="99"/>
    <w:semiHidden/>
    <w:unhideWhenUsed/>
    <w:rsid w:val="00E83E4B"/>
    <w:rPr>
      <w:szCs w:val="16"/>
    </w:rPr>
  </w:style>
  <w:style w:type="character" w:customStyle="1" w:styleId="32">
    <w:name w:val="正文文本 3 字符"/>
    <w:basedOn w:val="a2"/>
    <w:link w:val="31"/>
    <w:uiPriority w:val="99"/>
    <w:semiHidden/>
    <w:rsid w:val="00E83E4B"/>
    <w:rPr>
      <w:szCs w:val="16"/>
    </w:rPr>
  </w:style>
  <w:style w:type="paragraph" w:styleId="af2">
    <w:name w:val="Block Text"/>
    <w:basedOn w:val="a1"/>
    <w:uiPriority w:val="99"/>
    <w:semiHidden/>
    <w:unhideWhenUsed/>
    <w:rsid w:val="00E83E4B"/>
    <w:pPr>
      <w:pBdr>
        <w:top w:val="single" w:sz="2" w:space="10" w:color="0F6FC6" w:themeColor="accent1"/>
        <w:left w:val="single" w:sz="2" w:space="10" w:color="0F6FC6" w:themeColor="accent1"/>
        <w:bottom w:val="single" w:sz="2" w:space="10" w:color="0F6FC6" w:themeColor="accent1"/>
        <w:right w:val="single" w:sz="2" w:space="10" w:color="0F6FC6" w:themeColor="accent1"/>
      </w:pBdr>
      <w:ind w:left="1152" w:right="1152"/>
    </w:pPr>
    <w:rPr>
      <w:i/>
      <w:iCs/>
      <w:color w:val="0B5294" w:themeColor="accent1" w:themeShade="BF"/>
    </w:rPr>
  </w:style>
  <w:style w:type="paragraph" w:styleId="33">
    <w:name w:val="Body Text Indent 3"/>
    <w:basedOn w:val="a1"/>
    <w:link w:val="34"/>
    <w:uiPriority w:val="99"/>
    <w:semiHidden/>
    <w:unhideWhenUsed/>
    <w:rsid w:val="00E83E4B"/>
    <w:pPr>
      <w:ind w:left="360"/>
    </w:pPr>
    <w:rPr>
      <w:szCs w:val="16"/>
    </w:rPr>
  </w:style>
  <w:style w:type="character" w:customStyle="1" w:styleId="34">
    <w:name w:val="正文文本缩进 3 字符"/>
    <w:basedOn w:val="a2"/>
    <w:link w:val="33"/>
    <w:uiPriority w:val="99"/>
    <w:semiHidden/>
    <w:rsid w:val="00E83E4B"/>
    <w:rPr>
      <w:szCs w:val="16"/>
    </w:rPr>
  </w:style>
  <w:style w:type="character" w:styleId="af3">
    <w:name w:val="annotation reference"/>
    <w:basedOn w:val="a2"/>
    <w:uiPriority w:val="99"/>
    <w:semiHidden/>
    <w:unhideWhenUsed/>
    <w:rsid w:val="0028220F"/>
    <w:rPr>
      <w:sz w:val="22"/>
      <w:szCs w:val="16"/>
    </w:rPr>
  </w:style>
  <w:style w:type="paragraph" w:styleId="af4">
    <w:name w:val="Document Map"/>
    <w:basedOn w:val="a1"/>
    <w:link w:val="af5"/>
    <w:uiPriority w:val="99"/>
    <w:semiHidden/>
    <w:unhideWhenUsed/>
    <w:rsid w:val="00E83E4B"/>
    <w:pPr>
      <w:spacing w:after="0"/>
    </w:pPr>
    <w:rPr>
      <w:rFonts w:ascii="Segoe UI" w:hAnsi="Segoe UI" w:cs="Segoe UI"/>
      <w:szCs w:val="16"/>
    </w:rPr>
  </w:style>
  <w:style w:type="character" w:customStyle="1" w:styleId="af5">
    <w:name w:val="文档结构图 字符"/>
    <w:basedOn w:val="a2"/>
    <w:link w:val="af4"/>
    <w:uiPriority w:val="99"/>
    <w:semiHidden/>
    <w:rsid w:val="00E83E4B"/>
    <w:rPr>
      <w:rFonts w:ascii="Segoe UI" w:hAnsi="Segoe UI" w:cs="Segoe UI"/>
      <w:szCs w:val="16"/>
    </w:rPr>
  </w:style>
  <w:style w:type="character" w:customStyle="1" w:styleId="80">
    <w:name w:val="标题 8 字符"/>
    <w:basedOn w:val="a2"/>
    <w:link w:val="8"/>
    <w:uiPriority w:val="9"/>
    <w:semiHidden/>
    <w:rsid w:val="0028220F"/>
    <w:rPr>
      <w:rFonts w:asciiTheme="majorHAnsi" w:eastAsiaTheme="majorEastAsia" w:hAnsiTheme="majorHAnsi" w:cstheme="majorBidi"/>
      <w:color w:val="272727" w:themeColor="text1" w:themeTint="D8"/>
      <w:szCs w:val="21"/>
    </w:rPr>
  </w:style>
  <w:style w:type="character" w:customStyle="1" w:styleId="90">
    <w:name w:val="标题 9 字符"/>
    <w:basedOn w:val="a2"/>
    <w:link w:val="9"/>
    <w:uiPriority w:val="9"/>
    <w:semiHidden/>
    <w:rsid w:val="0028220F"/>
    <w:rPr>
      <w:rFonts w:asciiTheme="majorHAnsi" w:eastAsiaTheme="majorEastAsia" w:hAnsiTheme="majorHAnsi" w:cstheme="majorBidi"/>
      <w:i/>
      <w:iCs/>
      <w:color w:val="272727" w:themeColor="text1" w:themeTint="D8"/>
      <w:szCs w:val="21"/>
    </w:rPr>
  </w:style>
  <w:style w:type="paragraph" w:styleId="af6">
    <w:name w:val="caption"/>
    <w:basedOn w:val="a1"/>
    <w:next w:val="a1"/>
    <w:uiPriority w:val="35"/>
    <w:semiHidden/>
    <w:unhideWhenUsed/>
    <w:qFormat/>
    <w:rsid w:val="0028220F"/>
    <w:pPr>
      <w:spacing w:after="200"/>
    </w:pPr>
    <w:rPr>
      <w:i/>
      <w:iCs/>
      <w:color w:val="17406D" w:themeColor="text2"/>
      <w:szCs w:val="18"/>
    </w:rPr>
  </w:style>
  <w:style w:type="paragraph" w:styleId="af7">
    <w:name w:val="Balloon Text"/>
    <w:basedOn w:val="a1"/>
    <w:link w:val="af8"/>
    <w:uiPriority w:val="99"/>
    <w:semiHidden/>
    <w:unhideWhenUsed/>
    <w:rsid w:val="0028220F"/>
    <w:pPr>
      <w:spacing w:after="0"/>
    </w:pPr>
    <w:rPr>
      <w:rFonts w:ascii="Segoe UI" w:hAnsi="Segoe UI" w:cs="Segoe UI"/>
      <w:szCs w:val="18"/>
    </w:rPr>
  </w:style>
  <w:style w:type="character" w:customStyle="1" w:styleId="af8">
    <w:name w:val="批注框文本 字符"/>
    <w:basedOn w:val="a2"/>
    <w:link w:val="af7"/>
    <w:uiPriority w:val="99"/>
    <w:semiHidden/>
    <w:rsid w:val="0028220F"/>
    <w:rPr>
      <w:rFonts w:ascii="Segoe UI" w:hAnsi="Segoe UI" w:cs="Segoe UI"/>
      <w:szCs w:val="18"/>
    </w:rPr>
  </w:style>
  <w:style w:type="paragraph" w:styleId="af9">
    <w:name w:val="annotation text"/>
    <w:basedOn w:val="a1"/>
    <w:link w:val="afa"/>
    <w:uiPriority w:val="99"/>
    <w:semiHidden/>
    <w:unhideWhenUsed/>
    <w:rsid w:val="0028220F"/>
    <w:rPr>
      <w:szCs w:val="20"/>
    </w:rPr>
  </w:style>
  <w:style w:type="character" w:customStyle="1" w:styleId="afa">
    <w:name w:val="批注文字 字符"/>
    <w:basedOn w:val="a2"/>
    <w:link w:val="af9"/>
    <w:uiPriority w:val="99"/>
    <w:semiHidden/>
    <w:rsid w:val="0028220F"/>
    <w:rPr>
      <w:szCs w:val="20"/>
    </w:rPr>
  </w:style>
  <w:style w:type="paragraph" w:styleId="afb">
    <w:name w:val="annotation subject"/>
    <w:basedOn w:val="af9"/>
    <w:next w:val="af9"/>
    <w:link w:val="afc"/>
    <w:uiPriority w:val="99"/>
    <w:semiHidden/>
    <w:unhideWhenUsed/>
    <w:rsid w:val="0028220F"/>
    <w:rPr>
      <w:b/>
      <w:bCs/>
    </w:rPr>
  </w:style>
  <w:style w:type="character" w:customStyle="1" w:styleId="afc">
    <w:name w:val="批注主题 字符"/>
    <w:basedOn w:val="afa"/>
    <w:link w:val="afb"/>
    <w:uiPriority w:val="99"/>
    <w:semiHidden/>
    <w:rsid w:val="0028220F"/>
    <w:rPr>
      <w:b/>
      <w:bCs/>
      <w:szCs w:val="20"/>
    </w:rPr>
  </w:style>
  <w:style w:type="paragraph" w:styleId="afd">
    <w:name w:val="endnote text"/>
    <w:basedOn w:val="a1"/>
    <w:link w:val="afe"/>
    <w:uiPriority w:val="99"/>
    <w:semiHidden/>
    <w:unhideWhenUsed/>
    <w:rsid w:val="0028220F"/>
    <w:pPr>
      <w:spacing w:after="0"/>
    </w:pPr>
    <w:rPr>
      <w:szCs w:val="20"/>
    </w:rPr>
  </w:style>
  <w:style w:type="character" w:customStyle="1" w:styleId="afe">
    <w:name w:val="尾注文本 字符"/>
    <w:basedOn w:val="a2"/>
    <w:link w:val="afd"/>
    <w:uiPriority w:val="99"/>
    <w:semiHidden/>
    <w:rsid w:val="0028220F"/>
    <w:rPr>
      <w:szCs w:val="20"/>
    </w:rPr>
  </w:style>
  <w:style w:type="paragraph" w:styleId="aff">
    <w:name w:val="envelope return"/>
    <w:basedOn w:val="a1"/>
    <w:uiPriority w:val="99"/>
    <w:semiHidden/>
    <w:unhideWhenUsed/>
    <w:rsid w:val="0028220F"/>
    <w:pPr>
      <w:spacing w:after="0"/>
    </w:pPr>
    <w:rPr>
      <w:rFonts w:asciiTheme="majorHAnsi" w:eastAsiaTheme="majorEastAsia" w:hAnsiTheme="majorHAnsi" w:cstheme="majorBidi"/>
      <w:szCs w:val="20"/>
    </w:rPr>
  </w:style>
  <w:style w:type="paragraph" w:styleId="aff0">
    <w:name w:val="footnote text"/>
    <w:basedOn w:val="a1"/>
    <w:link w:val="aff1"/>
    <w:uiPriority w:val="99"/>
    <w:semiHidden/>
    <w:unhideWhenUsed/>
    <w:rsid w:val="0028220F"/>
    <w:pPr>
      <w:spacing w:after="0"/>
    </w:pPr>
    <w:rPr>
      <w:szCs w:val="20"/>
    </w:rPr>
  </w:style>
  <w:style w:type="character" w:customStyle="1" w:styleId="aff1">
    <w:name w:val="脚注文本 字符"/>
    <w:basedOn w:val="a2"/>
    <w:link w:val="aff0"/>
    <w:uiPriority w:val="99"/>
    <w:semiHidden/>
    <w:rsid w:val="0028220F"/>
    <w:rPr>
      <w:szCs w:val="20"/>
    </w:rPr>
  </w:style>
  <w:style w:type="character" w:styleId="HTML">
    <w:name w:val="HTML Code"/>
    <w:basedOn w:val="a2"/>
    <w:uiPriority w:val="99"/>
    <w:semiHidden/>
    <w:unhideWhenUsed/>
    <w:rsid w:val="0028220F"/>
    <w:rPr>
      <w:rFonts w:ascii="Consolas" w:hAnsi="Consolas"/>
      <w:sz w:val="22"/>
      <w:szCs w:val="20"/>
    </w:rPr>
  </w:style>
  <w:style w:type="character" w:styleId="HTML0">
    <w:name w:val="HTML Keyboard"/>
    <w:basedOn w:val="a2"/>
    <w:uiPriority w:val="99"/>
    <w:semiHidden/>
    <w:unhideWhenUsed/>
    <w:rsid w:val="0028220F"/>
    <w:rPr>
      <w:rFonts w:ascii="Consolas" w:hAnsi="Consolas"/>
      <w:sz w:val="22"/>
      <w:szCs w:val="20"/>
    </w:rPr>
  </w:style>
  <w:style w:type="paragraph" w:styleId="HTML1">
    <w:name w:val="HTML Preformatted"/>
    <w:basedOn w:val="a1"/>
    <w:link w:val="HTML2"/>
    <w:uiPriority w:val="99"/>
    <w:semiHidden/>
    <w:unhideWhenUsed/>
    <w:rsid w:val="0028220F"/>
    <w:pPr>
      <w:spacing w:after="0"/>
    </w:pPr>
    <w:rPr>
      <w:rFonts w:ascii="Consolas" w:hAnsi="Consolas"/>
      <w:szCs w:val="20"/>
    </w:rPr>
  </w:style>
  <w:style w:type="character" w:customStyle="1" w:styleId="HTML2">
    <w:name w:val="HTML 预设格式 字符"/>
    <w:basedOn w:val="a2"/>
    <w:link w:val="HTML1"/>
    <w:uiPriority w:val="99"/>
    <w:semiHidden/>
    <w:rsid w:val="0028220F"/>
    <w:rPr>
      <w:rFonts w:ascii="Consolas" w:hAnsi="Consolas"/>
      <w:szCs w:val="20"/>
    </w:rPr>
  </w:style>
  <w:style w:type="character" w:styleId="HTML3">
    <w:name w:val="HTML Typewriter"/>
    <w:basedOn w:val="a2"/>
    <w:uiPriority w:val="99"/>
    <w:semiHidden/>
    <w:unhideWhenUsed/>
    <w:rsid w:val="0028220F"/>
    <w:rPr>
      <w:rFonts w:ascii="Consolas" w:hAnsi="Consolas"/>
      <w:sz w:val="22"/>
      <w:szCs w:val="20"/>
    </w:rPr>
  </w:style>
  <w:style w:type="paragraph" w:styleId="aff2">
    <w:name w:val="macro"/>
    <w:link w:val="aff3"/>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3">
    <w:name w:val="宏文本 字符"/>
    <w:basedOn w:val="a2"/>
    <w:link w:val="aff2"/>
    <w:uiPriority w:val="99"/>
    <w:semiHidden/>
    <w:rsid w:val="0028220F"/>
    <w:rPr>
      <w:rFonts w:ascii="Consolas" w:hAnsi="Consolas"/>
      <w:szCs w:val="20"/>
    </w:rPr>
  </w:style>
  <w:style w:type="paragraph" w:styleId="aff4">
    <w:name w:val="Plain Text"/>
    <w:basedOn w:val="a1"/>
    <w:link w:val="aff5"/>
    <w:uiPriority w:val="99"/>
    <w:semiHidden/>
    <w:unhideWhenUsed/>
    <w:rsid w:val="0028220F"/>
    <w:pPr>
      <w:spacing w:after="0"/>
    </w:pPr>
    <w:rPr>
      <w:rFonts w:ascii="Consolas" w:hAnsi="Consolas"/>
      <w:szCs w:val="21"/>
    </w:rPr>
  </w:style>
  <w:style w:type="character" w:customStyle="1" w:styleId="aff5">
    <w:name w:val="纯文本 字符"/>
    <w:basedOn w:val="a2"/>
    <w:link w:val="aff4"/>
    <w:uiPriority w:val="99"/>
    <w:semiHidden/>
    <w:rsid w:val="0028220F"/>
    <w:rPr>
      <w:rFonts w:ascii="Consolas" w:hAnsi="Consolas"/>
      <w:szCs w:val="21"/>
    </w:rPr>
  </w:style>
  <w:style w:type="character" w:customStyle="1" w:styleId="30">
    <w:name w:val="标题 3 字符"/>
    <w:basedOn w:val="a2"/>
    <w:link w:val="3"/>
    <w:uiPriority w:val="9"/>
    <w:rsid w:val="008F1344"/>
    <w:rPr>
      <w:rFonts w:asciiTheme="majorHAnsi" w:eastAsiaTheme="majorEastAsia" w:hAnsiTheme="majorHAnsi" w:cstheme="majorBidi"/>
      <w:color w:val="073662" w:themeColor="accent1" w:themeShade="7F"/>
      <w:sz w:val="24"/>
      <w:szCs w:val="24"/>
    </w:rPr>
  </w:style>
  <w:style w:type="table" w:styleId="3-1">
    <w:name w:val="List Table 3 Accent 1"/>
    <w:basedOn w:val="a3"/>
    <w:uiPriority w:val="48"/>
    <w:rsid w:val="001365A7"/>
    <w:pPr>
      <w:spacing w:after="0"/>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21">
    <w:name w:val="List Table 2"/>
    <w:basedOn w:val="a3"/>
    <w:uiPriority w:val="47"/>
    <w:rsid w:val="001365A7"/>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
    <w:name w:val="List Table 6 Colorful"/>
    <w:basedOn w:val="a3"/>
    <w:uiPriority w:val="51"/>
    <w:rsid w:val="001365A7"/>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uestions">
    <w:name w:val="Questions"/>
    <w:basedOn w:val="a1"/>
    <w:link w:val="QuestionsChar"/>
    <w:qFormat/>
    <w:rsid w:val="009938ED"/>
    <w:pPr>
      <w:numPr>
        <w:numId w:val="3"/>
      </w:numPr>
      <w:ind w:left="360"/>
    </w:pPr>
    <w:rPr>
      <w:rFonts w:eastAsiaTheme="majorEastAsia" w:cstheme="majorBidi"/>
      <w:szCs w:val="26"/>
    </w:rPr>
  </w:style>
  <w:style w:type="character" w:customStyle="1" w:styleId="QuestionsChar">
    <w:name w:val="Questions Char"/>
    <w:basedOn w:val="a2"/>
    <w:link w:val="Questions"/>
    <w:rsid w:val="009938ED"/>
    <w:rPr>
      <w:rFonts w:ascii="Times New Roman" w:eastAsiaTheme="majorEastAsia" w:hAnsi="Times New Roman" w:cstheme="majorBidi"/>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8186831">
      <w:bodyDiv w:val="1"/>
      <w:marLeft w:val="0"/>
      <w:marRight w:val="0"/>
      <w:marTop w:val="0"/>
      <w:marBottom w:val="0"/>
      <w:divBdr>
        <w:top w:val="none" w:sz="0" w:space="0" w:color="auto"/>
        <w:left w:val="none" w:sz="0" w:space="0" w:color="auto"/>
        <w:bottom w:val="none" w:sz="0" w:space="0" w:color="auto"/>
        <w:right w:val="none" w:sz="0" w:space="0" w:color="auto"/>
      </w:divBdr>
    </w:div>
    <w:div w:id="1076323251">
      <w:bodyDiv w:val="1"/>
      <w:marLeft w:val="0"/>
      <w:marRight w:val="0"/>
      <w:marTop w:val="0"/>
      <w:marBottom w:val="0"/>
      <w:divBdr>
        <w:top w:val="none" w:sz="0" w:space="0" w:color="auto"/>
        <w:left w:val="none" w:sz="0" w:space="0" w:color="auto"/>
        <w:bottom w:val="none" w:sz="0" w:space="0" w:color="auto"/>
        <w:right w:val="none" w:sz="0" w:space="0" w:color="auto"/>
      </w:divBdr>
    </w:div>
    <w:div w:id="15703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bo%20Zhu\AppData\Roaming\Microsoft\Templates\Resume%20(color).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96658-ED9C-43C9-8D7C-1646887E1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C:\Users\Wenbo Zhu\AppData\Roaming\Microsoft\Templates\Resume (color).dotx</Template>
  <TotalTime>2377</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朱文博</dc:creator>
  <cp:keywords/>
  <dc:description/>
  <cp:lastModifiedBy>Yu Leah</cp:lastModifiedBy>
  <cp:revision>7</cp:revision>
  <cp:lastPrinted>2019-02-28T06:03:00Z</cp:lastPrinted>
  <dcterms:created xsi:type="dcterms:W3CDTF">2019-02-28T03:36:00Z</dcterms:created>
  <dcterms:modified xsi:type="dcterms:W3CDTF">2020-09-23T07:21:00Z</dcterms:modified>
  <cp:version/>
</cp:coreProperties>
</file>